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C50" w:rsidRPr="00241CCE" w:rsidRDefault="00E80C50" w:rsidP="00241CCE">
      <w:pPr>
        <w:ind w:firstLine="0"/>
        <w:jc w:val="center"/>
        <w:rPr>
          <w:rFonts w:ascii="Arial" w:hAnsi="Arial" w:cs="Arial"/>
          <w:b/>
          <w:sz w:val="32"/>
        </w:rPr>
      </w:pPr>
      <w:r w:rsidRPr="00241CCE">
        <w:rPr>
          <w:rFonts w:ascii="Arial" w:hAnsi="Arial" w:cs="Arial"/>
          <w:b/>
          <w:sz w:val="32"/>
        </w:rPr>
        <w:t>Vyšší odborná škola a Střední průmyslová škola elektrotechnická Olomouc,</w:t>
      </w:r>
    </w:p>
    <w:p w:rsidR="00241CCE" w:rsidRDefault="00E80C50" w:rsidP="00241CCE">
      <w:pPr>
        <w:ind w:firstLine="0"/>
        <w:jc w:val="center"/>
      </w:pPr>
      <w:r w:rsidRPr="00241CCE">
        <w:rPr>
          <w:rFonts w:ascii="Arial" w:hAnsi="Arial" w:cs="Arial"/>
          <w:b/>
          <w:sz w:val="32"/>
        </w:rPr>
        <w:t>Božetěchova3</w:t>
      </w:r>
      <w:r w:rsidRPr="004D2692">
        <w:br/>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E97917" w:rsidRDefault="00F056C8" w:rsidP="00E97917">
      <w:pPr>
        <w:spacing w:line="276" w:lineRule="auto"/>
        <w:ind w:firstLine="0"/>
        <w:jc w:val="center"/>
        <w:rPr>
          <w:rFonts w:ascii="Arial" w:hAnsi="Arial" w:cs="Arial"/>
          <w:b/>
        </w:rPr>
      </w:pPr>
      <w:r>
        <w:rPr>
          <w:rFonts w:ascii="Arial" w:hAnsi="Arial" w:cs="Arial"/>
          <w:b/>
          <w:sz w:val="40"/>
        </w:rPr>
        <w:t xml:space="preserve">PRAKTICKÁ </w:t>
      </w:r>
      <w:r w:rsidRPr="00D53CC0">
        <w:rPr>
          <w:rFonts w:ascii="Arial" w:hAnsi="Arial" w:cs="Arial"/>
          <w:b/>
          <w:sz w:val="40"/>
        </w:rPr>
        <w:t>ZKOUŠKA</w:t>
      </w:r>
      <w:r w:rsidR="006D5DDE" w:rsidRPr="00D53CC0">
        <w:rPr>
          <w:rFonts w:ascii="Arial" w:hAnsi="Arial" w:cs="Arial"/>
          <w:b/>
          <w:sz w:val="40"/>
        </w:rPr>
        <w:t xml:space="preserve"> Z ODBORNÝCH PŘEDMĚTŮ</w:t>
      </w:r>
    </w:p>
    <w:p w:rsidR="00241CCE" w:rsidRPr="00E97917" w:rsidRDefault="00E97917" w:rsidP="00E97917">
      <w:pPr>
        <w:spacing w:line="276" w:lineRule="auto"/>
        <w:ind w:firstLine="0"/>
        <w:jc w:val="center"/>
        <w:rPr>
          <w:rFonts w:ascii="Arial" w:hAnsi="Arial" w:cs="Arial"/>
          <w:b/>
        </w:rPr>
      </w:pPr>
      <w:r>
        <w:rPr>
          <w:rFonts w:ascii="Arial" w:hAnsi="Arial" w:cs="Arial"/>
          <w:sz w:val="40"/>
        </w:rPr>
        <w:t>Tutoriál na WxPython</w:t>
      </w: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Default="00241CCE" w:rsidP="00241CCE">
      <w:pPr>
        <w:ind w:firstLine="0"/>
        <w:jc w:val="center"/>
      </w:pPr>
    </w:p>
    <w:p w:rsidR="00241CCE" w:rsidRPr="004D2692" w:rsidRDefault="00241CCE" w:rsidP="00241CCE">
      <w:pPr>
        <w:ind w:firstLine="0"/>
        <w:jc w:val="center"/>
      </w:pPr>
    </w:p>
    <w:p w:rsidR="00241CCE" w:rsidRPr="00D53CC0" w:rsidRDefault="00E97917" w:rsidP="00D53CC0">
      <w:pPr>
        <w:tabs>
          <w:tab w:val="right" w:pos="8505"/>
        </w:tabs>
        <w:spacing w:line="240" w:lineRule="auto"/>
        <w:ind w:firstLine="0"/>
        <w:rPr>
          <w:rFonts w:ascii="Arial" w:hAnsi="Arial" w:cs="Arial"/>
          <w:sz w:val="36"/>
        </w:rPr>
      </w:pPr>
      <w:r>
        <w:rPr>
          <w:rFonts w:ascii="Arial" w:hAnsi="Arial" w:cs="Arial"/>
          <w:sz w:val="36"/>
        </w:rPr>
        <w:t>2020</w:t>
      </w:r>
      <w:r w:rsidR="00D53CC0">
        <w:rPr>
          <w:rFonts w:ascii="Arial" w:hAnsi="Arial" w:cs="Arial"/>
          <w:sz w:val="36"/>
        </w:rPr>
        <w:tab/>
      </w:r>
      <w:r>
        <w:rPr>
          <w:rFonts w:ascii="Arial" w:hAnsi="Arial" w:cs="Arial"/>
          <w:sz w:val="36"/>
        </w:rPr>
        <w:t>Filip Plachý</w:t>
      </w:r>
    </w:p>
    <w:p w:rsidR="00E80C50" w:rsidRPr="009D0F9D" w:rsidRDefault="00241CCE" w:rsidP="00241CCE">
      <w:r>
        <w:br w:type="page"/>
      </w:r>
      <w:bookmarkStart w:id="0" w:name="_Ref46072007"/>
    </w:p>
    <w:bookmarkEnd w:id="0"/>
    <w:p w:rsidR="006D5DDE" w:rsidRPr="004D2692" w:rsidRDefault="00E97917" w:rsidP="008333EC">
      <w:r>
        <w:rPr>
          <w:noProof/>
        </w:rPr>
        <w:lastRenderedPageBreak/>
        <w:drawing>
          <wp:anchor distT="0" distB="0" distL="114300" distR="114300" simplePos="0" relativeHeight="251665408" behindDoc="1" locked="0" layoutInCell="1" allowOverlap="1">
            <wp:simplePos x="0" y="0"/>
            <wp:positionH relativeFrom="page">
              <wp:posOffset>-400050</wp:posOffset>
            </wp:positionH>
            <wp:positionV relativeFrom="page">
              <wp:posOffset>-142875</wp:posOffset>
            </wp:positionV>
            <wp:extent cx="7562850" cy="10677525"/>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562850" cy="10677525"/>
                    </a:xfrm>
                    <a:prstGeom prst="rect">
                      <a:avLst/>
                    </a:prstGeom>
                    <a:noFill/>
                  </pic:spPr>
                </pic:pic>
              </a:graphicData>
            </a:graphic>
          </wp:anchor>
        </w:drawing>
      </w:r>
      <w:r w:rsidR="00E80C50">
        <w:br w:type="page"/>
      </w:r>
      <w:r w:rsidR="006D5DDE" w:rsidRPr="004D2692">
        <w:lastRenderedPageBreak/>
        <w:t xml:space="preserve">Prohlašuji, že jsem </w:t>
      </w:r>
      <w:r w:rsidR="006D5DDE">
        <w:t xml:space="preserve">praktickou zkoušku z odborných předmětů </w:t>
      </w:r>
      <w:r w:rsidR="006D5DDE" w:rsidRPr="004D2692">
        <w:t>vypracoval samostatně a všechny prameny jsem uvedl v seznamu použité literatury.</w:t>
      </w:r>
    </w:p>
    <w:p w:rsidR="006D5DDE" w:rsidRDefault="006D5DDE" w:rsidP="008333EC"/>
    <w:p w:rsidR="006D5DDE" w:rsidRPr="004D2692" w:rsidRDefault="006D5DDE" w:rsidP="008333EC"/>
    <w:p w:rsidR="006D5DDE" w:rsidRPr="004D2692" w:rsidRDefault="006D5DDE" w:rsidP="00D442B2">
      <w:pPr>
        <w:tabs>
          <w:tab w:val="center" w:pos="6804"/>
        </w:tabs>
      </w:pPr>
      <w:r w:rsidRPr="004D2692">
        <w:tab/>
        <w:t>……………………………</w:t>
      </w:r>
      <w:r w:rsidR="00D442B2">
        <w:br/>
      </w:r>
      <w:r w:rsidR="00D442B2">
        <w:tab/>
      </w:r>
      <w:r w:rsidRPr="004D2692">
        <w:t xml:space="preserve">jméno a příjmení </w:t>
      </w:r>
      <w:r w:rsidR="00D442B2">
        <w:t>žáka</w:t>
      </w:r>
    </w:p>
    <w:p w:rsidR="006D5DDE" w:rsidRPr="004D2692" w:rsidRDefault="006D5DDE" w:rsidP="008333EC"/>
    <w:p w:rsidR="006D5DDE" w:rsidRPr="004D2692" w:rsidRDefault="006D5DDE" w:rsidP="008333EC">
      <w:r w:rsidRPr="004D2692">
        <w:t xml:space="preserve">Chtěl bych vyslovit </w:t>
      </w:r>
      <w:r w:rsidR="00E97917">
        <w:t>poděkování panu Ing. Markovi Nožkovi</w:t>
      </w:r>
      <w:r w:rsidRPr="004D2692">
        <w:t xml:space="preserve"> za odborné konzultace a poskytnuté informace.</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6D5DDE" w:rsidRPr="004D2692" w:rsidRDefault="006D5DDE" w:rsidP="008333EC"/>
    <w:p w:rsidR="006D5DDE" w:rsidRPr="004D2692" w:rsidRDefault="006D5DDE" w:rsidP="008333EC">
      <w:r w:rsidRPr="004D2692">
        <w:t>Prohlašuji, že nemám námitek proti půjčování nebo zveřejňování mé práce nebo její části se souhlasem školy.</w:t>
      </w:r>
    </w:p>
    <w:p w:rsidR="006D5DDE" w:rsidRPr="004D2692" w:rsidRDefault="006D5DDE" w:rsidP="008333EC"/>
    <w:p w:rsidR="006D5DDE" w:rsidRPr="004D2692" w:rsidRDefault="006D5DDE" w:rsidP="008333EC"/>
    <w:p w:rsidR="00D442B2" w:rsidRPr="004D2692" w:rsidRDefault="00D442B2" w:rsidP="00D442B2">
      <w:pPr>
        <w:tabs>
          <w:tab w:val="center" w:pos="6804"/>
        </w:tabs>
      </w:pPr>
      <w:r w:rsidRPr="004D2692">
        <w:tab/>
        <w:t>……………………………</w:t>
      </w:r>
      <w:r>
        <w:br/>
      </w:r>
      <w:r>
        <w:tab/>
      </w:r>
      <w:r w:rsidRPr="004D2692">
        <w:t xml:space="preserve">jméno a příjmení </w:t>
      </w:r>
      <w:r>
        <w:t>žáka</w:t>
      </w:r>
    </w:p>
    <w:p w:rsidR="00D552B4" w:rsidRDefault="00D552B4" w:rsidP="008333EC"/>
    <w:p w:rsidR="00D552B4" w:rsidRDefault="00D552B4" w:rsidP="008333EC">
      <w:pPr>
        <w:sectPr w:rsidR="00D552B4" w:rsidSect="00E80C50">
          <w:type w:val="nextColumn"/>
          <w:pgSz w:w="11907" w:h="16840" w:code="9"/>
          <w:pgMar w:top="1418" w:right="1134" w:bottom="1418" w:left="2268" w:header="709" w:footer="709" w:gutter="0"/>
          <w:pgNumType w:chapSep="enDash"/>
          <w:cols w:space="708" w:equalWidth="0">
            <w:col w:w="8505"/>
          </w:cols>
        </w:sectPr>
      </w:pPr>
    </w:p>
    <w:p w:rsidR="006D5DDE" w:rsidRDefault="006D5DDE" w:rsidP="00D53CC0">
      <w:pPr>
        <w:pStyle w:val="Nadpis1"/>
        <w:numPr>
          <w:ilvl w:val="0"/>
          <w:numId w:val="0"/>
        </w:numPr>
      </w:pPr>
      <w:bookmarkStart w:id="1" w:name="_Toc525402556"/>
      <w:bookmarkStart w:id="2" w:name="_Toc450838574"/>
      <w:r>
        <w:lastRenderedPageBreak/>
        <w:t>Abstrakt</w:t>
      </w:r>
      <w:bookmarkEnd w:id="1"/>
    </w:p>
    <w:p w:rsidR="00697998" w:rsidRDefault="00316951" w:rsidP="00316951">
      <w:r>
        <w:t>diplomové práce je vytvořit sbírku tutoriálů popisující základy knihovny wx</w:t>
      </w:r>
      <w:r w:rsidR="00697998">
        <w:t>Widgets v programovacím jazyce P</w:t>
      </w:r>
      <w:r>
        <w:t xml:space="preserve">ython. Samotná knihovna pythonu podporující wxWidgets se nazývá wxPython. </w:t>
      </w:r>
      <w:r w:rsidR="00697998">
        <w:t>Jedná se o alternativu k vytváření aplikací s uživatelským grafickým rozhraním.</w:t>
      </w:r>
    </w:p>
    <w:p w:rsidR="00316951" w:rsidRDefault="00316951" w:rsidP="00316951">
      <w:r>
        <w:t>Sbírka je určena pro studenty programování začínající s</w:t>
      </w:r>
      <w:r w:rsidR="00697998">
        <w:t xml:space="preserve"> GUI</w:t>
      </w:r>
      <w:r>
        <w:t>, kteří již mají za sebou základní zkušenosti s pythonem. Součástí tutoriálů je úvod do objektově orientovaného programování, které se při tvorbě grafického rozhraní využívá. Po dokončení základních tutoriálů je součástí sbírky i sada názorných příkladů, řešící základní jednoduché aplikace.</w:t>
      </w:r>
    </w:p>
    <w:p w:rsidR="00697998" w:rsidRDefault="00697998" w:rsidP="00316951"/>
    <w:p w:rsidR="00E80C50" w:rsidRDefault="00E80C50" w:rsidP="00D53CC0">
      <w:pPr>
        <w:pStyle w:val="Nadpis1"/>
        <w:numPr>
          <w:ilvl w:val="0"/>
          <w:numId w:val="0"/>
        </w:numPr>
      </w:pPr>
      <w:bookmarkStart w:id="3" w:name="_Toc525402557"/>
      <w:r>
        <w:lastRenderedPageBreak/>
        <w:t>Obsah</w:t>
      </w:r>
      <w:bookmarkEnd w:id="2"/>
      <w:bookmarkEnd w:id="3"/>
    </w:p>
    <w:p w:rsidR="00E80C50" w:rsidRPr="004D2692" w:rsidRDefault="00E80C50" w:rsidP="008333EC">
      <w:r w:rsidRPr="004D2692">
        <w:t>Obsah se vkládá až po napsání celé práce pomocí menu Odkaz</w:t>
      </w:r>
      <w:r w:rsidR="00235EF7">
        <w:t>y</w:t>
      </w:r>
      <w:r w:rsidRPr="004D2692">
        <w:t xml:space="preserve"> / </w:t>
      </w:r>
      <w:r w:rsidR="00235EF7">
        <w:t>Obsah</w:t>
      </w:r>
      <w:r w:rsidRPr="004D2692">
        <w:t xml:space="preserve">. Při jakékoliv změně nadpisů v práci je třeba obsah aktualizovat – pravé tlačítko / </w:t>
      </w:r>
      <w:r w:rsidR="00235EF7">
        <w:t>A</w:t>
      </w:r>
      <w:r w:rsidRPr="004D2692">
        <w:t>ktualizovat pole / celá tabulka.</w:t>
      </w:r>
    </w:p>
    <w:p w:rsidR="00F5304E" w:rsidRDefault="00765B89">
      <w:pPr>
        <w:pStyle w:val="Obsah1"/>
        <w:tabs>
          <w:tab w:val="right" w:leader="dot" w:pos="8495"/>
        </w:tabs>
        <w:rPr>
          <w:rFonts w:asciiTheme="minorHAnsi" w:eastAsiaTheme="minorEastAsia" w:hAnsiTheme="minorHAnsi" w:cstheme="minorBidi"/>
          <w:noProof/>
          <w:sz w:val="22"/>
          <w:szCs w:val="22"/>
        </w:rPr>
      </w:pPr>
      <w:r>
        <w:fldChar w:fldCharType="begin"/>
      </w:r>
      <w:r w:rsidR="00235EF7">
        <w:instrText xml:space="preserve"> TOC \o "1-3" \h \z \u </w:instrText>
      </w:r>
      <w:r>
        <w:fldChar w:fldCharType="separate"/>
      </w:r>
      <w:hyperlink w:anchor="_Toc525402557" w:history="1">
        <w:r w:rsidR="00F5304E" w:rsidRPr="0014418D">
          <w:rPr>
            <w:rStyle w:val="Hypertextovodkaz"/>
            <w:noProof/>
          </w:rPr>
          <w:t>Obsah</w:t>
        </w:r>
        <w:r w:rsidR="00F5304E">
          <w:rPr>
            <w:noProof/>
            <w:webHidden/>
          </w:rPr>
          <w:tab/>
        </w:r>
        <w:r>
          <w:rPr>
            <w:noProof/>
            <w:webHidden/>
          </w:rPr>
          <w:fldChar w:fldCharType="begin"/>
        </w:r>
        <w:r w:rsidR="00F5304E">
          <w:rPr>
            <w:noProof/>
            <w:webHidden/>
          </w:rPr>
          <w:instrText xml:space="preserve"> PAGEREF _Toc525402557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1"/>
        <w:tabs>
          <w:tab w:val="right" w:leader="dot" w:pos="8495"/>
        </w:tabs>
        <w:rPr>
          <w:rFonts w:asciiTheme="minorHAnsi" w:eastAsiaTheme="minorEastAsia" w:hAnsiTheme="minorHAnsi" w:cstheme="minorBidi"/>
          <w:noProof/>
          <w:sz w:val="22"/>
          <w:szCs w:val="22"/>
        </w:rPr>
      </w:pPr>
      <w:hyperlink w:anchor="_Toc525402558" w:history="1">
        <w:r w:rsidR="00F5304E" w:rsidRPr="0014418D">
          <w:rPr>
            <w:rStyle w:val="Hypertextovodkaz"/>
            <w:noProof/>
          </w:rPr>
          <w:t>Úvod</w:t>
        </w:r>
        <w:r w:rsidR="00F5304E">
          <w:rPr>
            <w:noProof/>
            <w:webHidden/>
          </w:rPr>
          <w:tab/>
        </w:r>
        <w:r>
          <w:rPr>
            <w:noProof/>
            <w:webHidden/>
          </w:rPr>
          <w:fldChar w:fldCharType="begin"/>
        </w:r>
        <w:r w:rsidR="00F5304E">
          <w:rPr>
            <w:noProof/>
            <w:webHidden/>
          </w:rPr>
          <w:instrText xml:space="preserve"> PAGEREF _Toc525402558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1"/>
        <w:tabs>
          <w:tab w:val="left" w:pos="1200"/>
          <w:tab w:val="right" w:leader="dot" w:pos="8495"/>
        </w:tabs>
        <w:rPr>
          <w:rFonts w:asciiTheme="minorHAnsi" w:eastAsiaTheme="minorEastAsia" w:hAnsiTheme="minorHAnsi" w:cstheme="minorBidi"/>
          <w:noProof/>
          <w:sz w:val="22"/>
          <w:szCs w:val="22"/>
        </w:rPr>
      </w:pPr>
      <w:hyperlink w:anchor="_Toc525402559" w:history="1">
        <w:r w:rsidR="00F5304E" w:rsidRPr="0014418D">
          <w:rPr>
            <w:rStyle w:val="Hypertextovodkaz"/>
            <w:noProof/>
          </w:rPr>
          <w:t>1.</w:t>
        </w:r>
        <w:r w:rsidR="00F5304E">
          <w:rPr>
            <w:rFonts w:asciiTheme="minorHAnsi" w:eastAsiaTheme="minorEastAsia" w:hAnsiTheme="minorHAnsi" w:cstheme="minorBidi"/>
            <w:noProof/>
            <w:sz w:val="22"/>
            <w:szCs w:val="22"/>
          </w:rPr>
          <w:tab/>
        </w:r>
        <w:r w:rsidR="00E51B7A">
          <w:rPr>
            <w:rStyle w:val="Hypertextovodkaz"/>
            <w:noProof/>
          </w:rPr>
          <w:t>Teoretická část</w:t>
        </w:r>
        <w:r w:rsidR="00F5304E">
          <w:rPr>
            <w:noProof/>
            <w:webHidden/>
          </w:rPr>
          <w:tab/>
        </w:r>
        <w:r>
          <w:rPr>
            <w:noProof/>
            <w:webHidden/>
          </w:rPr>
          <w:fldChar w:fldCharType="begin"/>
        </w:r>
        <w:r w:rsidR="00F5304E">
          <w:rPr>
            <w:noProof/>
            <w:webHidden/>
          </w:rPr>
          <w:instrText xml:space="preserve"> PAGEREF _Toc525402559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2"/>
        <w:tabs>
          <w:tab w:val="left" w:pos="1440"/>
          <w:tab w:val="right" w:leader="dot" w:pos="8495"/>
        </w:tabs>
      </w:pPr>
      <w:hyperlink w:anchor="_Toc525402560" w:history="1">
        <w:r w:rsidR="00F5304E" w:rsidRPr="0014418D">
          <w:rPr>
            <w:rStyle w:val="Hypertextovodkaz"/>
            <w:noProof/>
          </w:rPr>
          <w:t>1.1</w:t>
        </w:r>
        <w:r w:rsidR="00F5304E">
          <w:rPr>
            <w:rFonts w:asciiTheme="minorHAnsi" w:eastAsiaTheme="minorEastAsia" w:hAnsiTheme="minorHAnsi" w:cstheme="minorBidi"/>
            <w:noProof/>
            <w:sz w:val="22"/>
            <w:szCs w:val="22"/>
          </w:rPr>
          <w:tab/>
        </w:r>
        <w:r w:rsidR="00E51B7A">
          <w:rPr>
            <w:rStyle w:val="Hypertextovodkaz"/>
            <w:noProof/>
          </w:rPr>
          <w:t>Python</w:t>
        </w:r>
        <w:r w:rsidR="00F5304E">
          <w:rPr>
            <w:noProof/>
            <w:webHidden/>
          </w:rPr>
          <w:tab/>
        </w:r>
        <w:r>
          <w:rPr>
            <w:noProof/>
            <w:webHidden/>
          </w:rPr>
          <w:fldChar w:fldCharType="begin"/>
        </w:r>
        <w:r w:rsidR="00F5304E">
          <w:rPr>
            <w:noProof/>
            <w:webHidden/>
          </w:rPr>
          <w:instrText xml:space="preserve"> PAGEREF _Toc525402560 \h </w:instrText>
        </w:r>
        <w:r>
          <w:rPr>
            <w:noProof/>
            <w:webHidden/>
          </w:rPr>
        </w:r>
        <w:r>
          <w:rPr>
            <w:noProof/>
            <w:webHidden/>
          </w:rPr>
          <w:fldChar w:fldCharType="separate"/>
        </w:r>
        <w:r w:rsidR="00E97917">
          <w:rPr>
            <w:noProof/>
            <w:webHidden/>
          </w:rPr>
          <w:t>3</w:t>
        </w:r>
        <w:r>
          <w:rPr>
            <w:noProof/>
            <w:webHidden/>
          </w:rPr>
          <w:fldChar w:fldCharType="end"/>
        </w:r>
      </w:hyperlink>
    </w:p>
    <w:p w:rsid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1.1</w:t>
        </w:r>
        <w:r w:rsidRPr="0014418D">
          <w:rPr>
            <w:rStyle w:val="Hypertextovodkaz"/>
            <w:noProof/>
          </w:rPr>
          <w:t>.1</w:t>
        </w:r>
        <w:r>
          <w:rPr>
            <w:rFonts w:asciiTheme="minorHAnsi" w:eastAsiaTheme="minorEastAsia" w:hAnsiTheme="minorHAnsi" w:cstheme="minorBidi"/>
            <w:noProof/>
            <w:sz w:val="22"/>
            <w:szCs w:val="22"/>
          </w:rPr>
          <w:tab/>
        </w:r>
        <w:r>
          <w:rPr>
            <w:rStyle w:val="Hypertextovodkaz"/>
            <w:noProof/>
          </w:rPr>
          <w:t>Úvod</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E51B7A" w:rsidRP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Pr="0014418D">
          <w:rPr>
            <w:rStyle w:val="Hypertextovodkaz"/>
            <w:noProof/>
          </w:rPr>
          <w:t>1.</w:t>
        </w:r>
        <w:r>
          <w:rPr>
            <w:rStyle w:val="Hypertextovodkaz"/>
            <w:noProof/>
          </w:rPr>
          <w:t>1</w:t>
        </w:r>
        <w:r w:rsidRPr="0014418D">
          <w:rPr>
            <w:rStyle w:val="Hypertextovodkaz"/>
            <w:noProof/>
          </w:rPr>
          <w:t>.</w:t>
        </w:r>
        <w:r>
          <w:rPr>
            <w:rStyle w:val="Hypertextovodkaz"/>
            <w:noProof/>
          </w:rPr>
          <w:t>2</w:t>
        </w:r>
        <w:r>
          <w:rPr>
            <w:rFonts w:asciiTheme="minorHAnsi" w:eastAsiaTheme="minorEastAsia" w:hAnsiTheme="minorHAnsi" w:cstheme="minorBidi"/>
            <w:noProof/>
            <w:sz w:val="22"/>
            <w:szCs w:val="22"/>
          </w:rPr>
          <w:tab/>
        </w:r>
        <w:r>
          <w:rPr>
            <w:rStyle w:val="Hypertextovodkaz"/>
            <w:noProof/>
          </w:rPr>
          <w:t>Historie</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F5304E" w:rsidRDefault="00765B89">
      <w:pPr>
        <w:pStyle w:val="Obsah2"/>
        <w:tabs>
          <w:tab w:val="left" w:pos="1440"/>
          <w:tab w:val="right" w:leader="dot" w:pos="8495"/>
        </w:tabs>
      </w:pPr>
      <w:hyperlink w:anchor="_Toc525402561" w:history="1">
        <w:r w:rsidR="00F5304E" w:rsidRPr="0014418D">
          <w:rPr>
            <w:rStyle w:val="Hypertextovodkaz"/>
            <w:noProof/>
          </w:rPr>
          <w:t>1.2</w:t>
        </w:r>
        <w:r w:rsidR="00F5304E">
          <w:rPr>
            <w:rFonts w:asciiTheme="minorHAnsi" w:eastAsiaTheme="minorEastAsia" w:hAnsiTheme="minorHAnsi" w:cstheme="minorBidi"/>
            <w:noProof/>
            <w:sz w:val="22"/>
            <w:szCs w:val="22"/>
          </w:rPr>
          <w:tab/>
        </w:r>
        <w:r w:rsidR="00E51B7A">
          <w:rPr>
            <w:rStyle w:val="Hypertextovodkaz"/>
            <w:noProof/>
          </w:rPr>
          <w:t>WxPython</w:t>
        </w:r>
        <w:r w:rsidR="00F5304E">
          <w:rPr>
            <w:noProof/>
            <w:webHidden/>
          </w:rPr>
          <w:tab/>
        </w:r>
        <w:r>
          <w:rPr>
            <w:noProof/>
            <w:webHidden/>
          </w:rPr>
          <w:fldChar w:fldCharType="begin"/>
        </w:r>
        <w:r w:rsidR="00F5304E">
          <w:rPr>
            <w:noProof/>
            <w:webHidden/>
          </w:rPr>
          <w:instrText xml:space="preserve"> PAGEREF _Toc525402561 \h </w:instrText>
        </w:r>
        <w:r>
          <w:rPr>
            <w:noProof/>
            <w:webHidden/>
          </w:rPr>
        </w:r>
        <w:r>
          <w:rPr>
            <w:noProof/>
            <w:webHidden/>
          </w:rPr>
          <w:fldChar w:fldCharType="separate"/>
        </w:r>
        <w:r w:rsidR="00E97917">
          <w:rPr>
            <w:noProof/>
            <w:webHidden/>
          </w:rPr>
          <w:t>3</w:t>
        </w:r>
        <w:r>
          <w:rPr>
            <w:noProof/>
            <w:webHidden/>
          </w:rPr>
          <w:fldChar w:fldCharType="end"/>
        </w:r>
      </w:hyperlink>
    </w:p>
    <w:p w:rsidR="00E51B7A" w:rsidRP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1.2</w:t>
        </w:r>
        <w:r w:rsidRPr="0014418D">
          <w:rPr>
            <w:rStyle w:val="Hypertextovodkaz"/>
            <w:noProof/>
          </w:rPr>
          <w:t>.</w:t>
        </w:r>
        <w:r>
          <w:rPr>
            <w:rStyle w:val="Hypertextovodkaz"/>
            <w:noProof/>
          </w:rPr>
          <w:t>1</w:t>
        </w:r>
        <w:r>
          <w:rPr>
            <w:rFonts w:asciiTheme="minorHAnsi" w:eastAsiaTheme="minorEastAsia" w:hAnsiTheme="minorHAnsi" w:cstheme="minorBidi"/>
            <w:noProof/>
            <w:sz w:val="22"/>
            <w:szCs w:val="22"/>
          </w:rPr>
          <w:tab/>
        </w:r>
        <w:r>
          <w:rPr>
            <w:rStyle w:val="Hypertextovodkaz"/>
            <w:noProof/>
          </w:rPr>
          <w:t>Úvod</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E51B7A" w:rsidRDefault="00E51B7A" w:rsidP="00E51B7A">
      <w:pPr>
        <w:pStyle w:val="Obsah3"/>
        <w:tabs>
          <w:tab w:val="left" w:pos="1920"/>
          <w:tab w:val="right" w:leader="dot" w:pos="8495"/>
        </w:tabs>
      </w:pPr>
      <w:hyperlink w:anchor="_Toc525402564" w:history="1">
        <w:r>
          <w:rPr>
            <w:rStyle w:val="Hypertextovodkaz"/>
            <w:noProof/>
          </w:rPr>
          <w:t>1.2</w:t>
        </w:r>
        <w:r w:rsidRPr="0014418D">
          <w:rPr>
            <w:rStyle w:val="Hypertextovodkaz"/>
            <w:noProof/>
          </w:rPr>
          <w:t>.</w:t>
        </w:r>
        <w:r>
          <w:rPr>
            <w:rStyle w:val="Hypertextovodkaz"/>
            <w:noProof/>
          </w:rPr>
          <w:t>2</w:t>
        </w:r>
        <w:r>
          <w:rPr>
            <w:rFonts w:asciiTheme="minorHAnsi" w:eastAsiaTheme="minorEastAsia" w:hAnsiTheme="minorHAnsi" w:cstheme="minorBidi"/>
            <w:noProof/>
            <w:sz w:val="22"/>
            <w:szCs w:val="22"/>
          </w:rPr>
          <w:tab/>
        </w:r>
        <w:r>
          <w:rPr>
            <w:rStyle w:val="Hypertextovodkaz"/>
            <w:noProof/>
          </w:rPr>
          <w:t>Historie</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1.2.3</w:t>
        </w:r>
        <w:r>
          <w:rPr>
            <w:rFonts w:asciiTheme="minorHAnsi" w:eastAsiaTheme="minorEastAsia" w:hAnsiTheme="minorHAnsi" w:cstheme="minorBidi"/>
            <w:noProof/>
            <w:sz w:val="22"/>
            <w:szCs w:val="22"/>
          </w:rPr>
          <w:tab/>
        </w:r>
        <w:r>
          <w:rPr>
            <w:rStyle w:val="Hypertextovodkaz"/>
            <w:noProof/>
          </w:rPr>
          <w:t>WxWidgets</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1.2</w:t>
        </w:r>
        <w:r w:rsidRPr="0014418D">
          <w:rPr>
            <w:rStyle w:val="Hypertextovodkaz"/>
            <w:noProof/>
          </w:rPr>
          <w:t>.</w:t>
        </w:r>
        <w:r>
          <w:rPr>
            <w:rStyle w:val="Hypertextovodkaz"/>
            <w:noProof/>
          </w:rPr>
          <w:t>4</w:t>
        </w:r>
        <w:r>
          <w:rPr>
            <w:rFonts w:asciiTheme="minorHAnsi" w:eastAsiaTheme="minorEastAsia" w:hAnsiTheme="minorHAnsi" w:cstheme="minorBidi"/>
            <w:noProof/>
            <w:sz w:val="22"/>
            <w:szCs w:val="22"/>
          </w:rPr>
          <w:tab/>
        </w:r>
        <w:r>
          <w:rPr>
            <w:rStyle w:val="Hypertextovodkaz"/>
            <w:noProof/>
          </w:rPr>
          <w:t>Historie WxWidgets</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F5304E" w:rsidRDefault="00765B89">
      <w:pPr>
        <w:pStyle w:val="Obsah2"/>
        <w:tabs>
          <w:tab w:val="left" w:pos="1440"/>
          <w:tab w:val="right" w:leader="dot" w:pos="8495"/>
        </w:tabs>
      </w:pPr>
      <w:hyperlink w:anchor="_Toc525402562" w:history="1">
        <w:r w:rsidR="00F5304E" w:rsidRPr="0014418D">
          <w:rPr>
            <w:rStyle w:val="Hypertextovodkaz"/>
            <w:noProof/>
          </w:rPr>
          <w:t>1.3</w:t>
        </w:r>
        <w:r w:rsidR="00F5304E">
          <w:rPr>
            <w:rFonts w:asciiTheme="minorHAnsi" w:eastAsiaTheme="minorEastAsia" w:hAnsiTheme="minorHAnsi" w:cstheme="minorBidi"/>
            <w:noProof/>
            <w:sz w:val="22"/>
            <w:szCs w:val="22"/>
          </w:rPr>
          <w:tab/>
        </w:r>
        <w:r w:rsidR="00E51B7A">
          <w:rPr>
            <w:rStyle w:val="Hypertextovodkaz"/>
            <w:noProof/>
          </w:rPr>
          <w:t>Jupyter notebook</w:t>
        </w:r>
        <w:r w:rsidR="00F5304E">
          <w:rPr>
            <w:noProof/>
            <w:webHidden/>
          </w:rPr>
          <w:tab/>
        </w:r>
        <w:r>
          <w:rPr>
            <w:noProof/>
            <w:webHidden/>
          </w:rPr>
          <w:fldChar w:fldCharType="begin"/>
        </w:r>
        <w:r w:rsidR="00F5304E">
          <w:rPr>
            <w:noProof/>
            <w:webHidden/>
          </w:rPr>
          <w:instrText xml:space="preserve"> PAGEREF _Toc525402562 \h </w:instrText>
        </w:r>
        <w:r>
          <w:rPr>
            <w:noProof/>
            <w:webHidden/>
          </w:rPr>
        </w:r>
        <w:r>
          <w:rPr>
            <w:noProof/>
            <w:webHidden/>
          </w:rPr>
          <w:fldChar w:fldCharType="separate"/>
        </w:r>
        <w:r w:rsidR="00E97917">
          <w:rPr>
            <w:noProof/>
            <w:webHidden/>
          </w:rPr>
          <w:t>3</w:t>
        </w:r>
        <w:r>
          <w:rPr>
            <w:noProof/>
            <w:webHidden/>
          </w:rPr>
          <w:fldChar w:fldCharType="end"/>
        </w:r>
      </w:hyperlink>
    </w:p>
    <w:p w:rsid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1.3</w:t>
        </w:r>
        <w:r w:rsidRPr="0014418D">
          <w:rPr>
            <w:rStyle w:val="Hypertextovodkaz"/>
            <w:noProof/>
          </w:rPr>
          <w:t>.1</w:t>
        </w:r>
        <w:r>
          <w:rPr>
            <w:rFonts w:asciiTheme="minorHAnsi" w:eastAsiaTheme="minorEastAsia" w:hAnsiTheme="minorHAnsi" w:cstheme="minorBidi"/>
            <w:noProof/>
            <w:sz w:val="22"/>
            <w:szCs w:val="22"/>
          </w:rPr>
          <w:tab/>
        </w:r>
        <w:r>
          <w:rPr>
            <w:rStyle w:val="Hypertextovodkaz"/>
            <w:noProof/>
          </w:rPr>
          <w:t>Úvod</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1.3</w:t>
        </w:r>
        <w:r w:rsidRPr="0014418D">
          <w:rPr>
            <w:rStyle w:val="Hypertextovodkaz"/>
            <w:noProof/>
          </w:rPr>
          <w:t>.</w:t>
        </w:r>
        <w:r>
          <w:rPr>
            <w:rStyle w:val="Hypertextovodkaz"/>
            <w:noProof/>
          </w:rPr>
          <w:t>2</w:t>
        </w:r>
        <w:r>
          <w:rPr>
            <w:rFonts w:asciiTheme="minorHAnsi" w:eastAsiaTheme="minorEastAsia" w:hAnsiTheme="minorHAnsi" w:cstheme="minorBidi"/>
            <w:noProof/>
            <w:sz w:val="22"/>
            <w:szCs w:val="22"/>
          </w:rPr>
          <w:tab/>
        </w:r>
        <w:r>
          <w:rPr>
            <w:rStyle w:val="Hypertextovodkaz"/>
            <w:noProof/>
          </w:rPr>
          <w:t>Historie</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1.3.3</w:t>
        </w:r>
        <w:r>
          <w:rPr>
            <w:rFonts w:asciiTheme="minorHAnsi" w:eastAsiaTheme="minorEastAsia" w:hAnsiTheme="minorHAnsi" w:cstheme="minorBidi"/>
            <w:noProof/>
            <w:sz w:val="22"/>
            <w:szCs w:val="22"/>
          </w:rPr>
          <w:tab/>
        </w:r>
        <w:r>
          <w:rPr>
            <w:rStyle w:val="Hypertextovodkaz"/>
            <w:noProof/>
          </w:rPr>
          <w:t>Projekt Jupyter</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E51B7A" w:rsidRDefault="00E51B7A" w:rsidP="00E51B7A">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Pr>
            <w:rStyle w:val="Hypertextovodkaz"/>
            <w:noProof/>
          </w:rPr>
          <w:t>1.3.4</w:t>
        </w:r>
        <w:r>
          <w:rPr>
            <w:rFonts w:asciiTheme="minorHAnsi" w:eastAsiaTheme="minorEastAsia" w:hAnsiTheme="minorHAnsi" w:cstheme="minorBidi"/>
            <w:noProof/>
            <w:sz w:val="22"/>
            <w:szCs w:val="22"/>
          </w:rPr>
          <w:tab/>
        </w:r>
        <w:r>
          <w:rPr>
            <w:rStyle w:val="Hypertextovodkaz"/>
            <w:noProof/>
          </w:rPr>
          <w:t>IPython</w:t>
        </w:r>
        <w:r>
          <w:rPr>
            <w:noProof/>
            <w:webHidden/>
          </w:rPr>
          <w:tab/>
        </w:r>
        <w:r>
          <w:rPr>
            <w:noProof/>
            <w:webHidden/>
          </w:rPr>
          <w:fldChar w:fldCharType="begin"/>
        </w:r>
        <w:r>
          <w:rPr>
            <w:noProof/>
            <w:webHidden/>
          </w:rPr>
          <w:instrText xml:space="preserve"> PAGEREF _Toc525402564 \h </w:instrText>
        </w:r>
        <w:r>
          <w:rPr>
            <w:noProof/>
            <w:webHidden/>
          </w:rPr>
        </w:r>
        <w:r>
          <w:rPr>
            <w:noProof/>
            <w:webHidden/>
          </w:rPr>
          <w:fldChar w:fldCharType="separate"/>
        </w:r>
        <w:r>
          <w:rPr>
            <w:noProof/>
            <w:webHidden/>
          </w:rPr>
          <w:t>3</w:t>
        </w:r>
        <w:r>
          <w:rPr>
            <w:noProof/>
            <w:webHidden/>
          </w:rPr>
          <w:fldChar w:fldCharType="end"/>
        </w:r>
      </w:hyperlink>
    </w:p>
    <w:p w:rsidR="00F5304E" w:rsidRDefault="00765B89">
      <w:pPr>
        <w:pStyle w:val="Obsah2"/>
        <w:tabs>
          <w:tab w:val="left" w:pos="1440"/>
          <w:tab w:val="right" w:leader="dot" w:pos="8495"/>
        </w:tabs>
        <w:rPr>
          <w:rFonts w:asciiTheme="minorHAnsi" w:eastAsiaTheme="minorEastAsia" w:hAnsiTheme="minorHAnsi" w:cstheme="minorBidi"/>
          <w:noProof/>
          <w:sz w:val="22"/>
          <w:szCs w:val="22"/>
        </w:rPr>
      </w:pPr>
      <w:hyperlink w:anchor="_Toc525402563" w:history="1">
        <w:r w:rsidR="00F5304E" w:rsidRPr="0014418D">
          <w:rPr>
            <w:rStyle w:val="Hypertextovodkaz"/>
            <w:noProof/>
          </w:rPr>
          <w:t>1.4</w:t>
        </w:r>
        <w:r w:rsidR="00F5304E">
          <w:rPr>
            <w:rFonts w:asciiTheme="minorHAnsi" w:eastAsiaTheme="minorEastAsia" w:hAnsiTheme="minorHAnsi" w:cstheme="minorBidi"/>
            <w:noProof/>
            <w:sz w:val="22"/>
            <w:szCs w:val="22"/>
          </w:rPr>
          <w:tab/>
        </w:r>
        <w:r w:rsidR="00E51B7A">
          <w:rPr>
            <w:rStyle w:val="Hypertextovodkaz"/>
            <w:noProof/>
          </w:rPr>
          <w:t>Objektově orientované programování</w:t>
        </w:r>
        <w:r w:rsidR="00F5304E">
          <w:rPr>
            <w:noProof/>
            <w:webHidden/>
          </w:rPr>
          <w:tab/>
        </w:r>
        <w:r>
          <w:rPr>
            <w:noProof/>
            <w:webHidden/>
          </w:rPr>
          <w:fldChar w:fldCharType="begin"/>
        </w:r>
        <w:r w:rsidR="00F5304E">
          <w:rPr>
            <w:noProof/>
            <w:webHidden/>
          </w:rPr>
          <w:instrText xml:space="preserve"> PAGEREF _Toc525402563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3"/>
        <w:tabs>
          <w:tab w:val="left" w:pos="1920"/>
          <w:tab w:val="right" w:leader="dot" w:pos="8495"/>
        </w:tabs>
        <w:rPr>
          <w:rFonts w:asciiTheme="minorHAnsi" w:eastAsiaTheme="minorEastAsia" w:hAnsiTheme="minorHAnsi" w:cstheme="minorBidi"/>
          <w:noProof/>
          <w:sz w:val="22"/>
          <w:szCs w:val="22"/>
        </w:rPr>
      </w:pPr>
      <w:hyperlink w:anchor="_Toc525402564" w:history="1">
        <w:r w:rsidR="00F5304E" w:rsidRPr="0014418D">
          <w:rPr>
            <w:rStyle w:val="Hypertextovodkaz"/>
            <w:noProof/>
          </w:rPr>
          <w:t>1.4.1</w:t>
        </w:r>
        <w:r w:rsidR="00F5304E">
          <w:rPr>
            <w:rFonts w:asciiTheme="minorHAnsi" w:eastAsiaTheme="minorEastAsia" w:hAnsiTheme="minorHAnsi" w:cstheme="minorBidi"/>
            <w:noProof/>
            <w:sz w:val="22"/>
            <w:szCs w:val="22"/>
          </w:rPr>
          <w:tab/>
        </w:r>
        <w:r w:rsidR="00E51B7A">
          <w:rPr>
            <w:rStyle w:val="Hypertextovodkaz"/>
            <w:noProof/>
          </w:rPr>
          <w:t>Úvod</w:t>
        </w:r>
        <w:r w:rsidR="00F5304E">
          <w:rPr>
            <w:noProof/>
            <w:webHidden/>
          </w:rPr>
          <w:tab/>
        </w:r>
        <w:r>
          <w:rPr>
            <w:noProof/>
            <w:webHidden/>
          </w:rPr>
          <w:fldChar w:fldCharType="begin"/>
        </w:r>
        <w:r w:rsidR="00F5304E">
          <w:rPr>
            <w:noProof/>
            <w:webHidden/>
          </w:rPr>
          <w:instrText xml:space="preserve"> PAGEREF _Toc525402564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3"/>
        <w:tabs>
          <w:tab w:val="left" w:pos="1920"/>
          <w:tab w:val="right" w:leader="dot" w:pos="8495"/>
        </w:tabs>
      </w:pPr>
      <w:hyperlink w:anchor="_Toc525402565" w:history="1">
        <w:r w:rsidR="00F5304E" w:rsidRPr="0014418D">
          <w:rPr>
            <w:rStyle w:val="Hypertextovodkaz"/>
            <w:noProof/>
          </w:rPr>
          <w:t>1.4.2</w:t>
        </w:r>
        <w:r w:rsidR="00F5304E">
          <w:rPr>
            <w:rFonts w:asciiTheme="minorHAnsi" w:eastAsiaTheme="minorEastAsia" w:hAnsiTheme="minorHAnsi" w:cstheme="minorBidi"/>
            <w:noProof/>
            <w:sz w:val="22"/>
            <w:szCs w:val="22"/>
          </w:rPr>
          <w:tab/>
        </w:r>
        <w:r w:rsidR="00E51B7A">
          <w:rPr>
            <w:rStyle w:val="Hypertextovodkaz"/>
            <w:noProof/>
          </w:rPr>
          <w:t>Funkcionalita v Pythonu</w:t>
        </w:r>
        <w:r w:rsidR="00F5304E">
          <w:rPr>
            <w:noProof/>
            <w:webHidden/>
          </w:rPr>
          <w:tab/>
        </w:r>
        <w:r>
          <w:rPr>
            <w:noProof/>
            <w:webHidden/>
          </w:rPr>
          <w:fldChar w:fldCharType="begin"/>
        </w:r>
        <w:r w:rsidR="00F5304E">
          <w:rPr>
            <w:noProof/>
            <w:webHidden/>
          </w:rPr>
          <w:instrText xml:space="preserve"> PAGEREF _Toc525402565 \h </w:instrText>
        </w:r>
        <w:r>
          <w:rPr>
            <w:noProof/>
            <w:webHidden/>
          </w:rPr>
        </w:r>
        <w:r>
          <w:rPr>
            <w:noProof/>
            <w:webHidden/>
          </w:rPr>
          <w:fldChar w:fldCharType="separate"/>
        </w:r>
        <w:r w:rsidR="00E97917">
          <w:rPr>
            <w:noProof/>
            <w:webHidden/>
          </w:rPr>
          <w:t>3</w:t>
        </w:r>
        <w:r>
          <w:rPr>
            <w:noProof/>
            <w:webHidden/>
          </w:rPr>
          <w:fldChar w:fldCharType="end"/>
        </w:r>
      </w:hyperlink>
    </w:p>
    <w:p w:rsidR="00E51B7A" w:rsidRPr="00E51B7A" w:rsidRDefault="00E51B7A" w:rsidP="00E51B7A">
      <w:pPr>
        <w:rPr>
          <w:rFonts w:eastAsiaTheme="minorEastAsia"/>
        </w:rPr>
      </w:pPr>
    </w:p>
    <w:p w:rsidR="00F5304E" w:rsidRDefault="00765B89">
      <w:pPr>
        <w:pStyle w:val="Obsah1"/>
        <w:tabs>
          <w:tab w:val="left" w:pos="1200"/>
          <w:tab w:val="right" w:leader="dot" w:pos="8495"/>
        </w:tabs>
        <w:rPr>
          <w:rFonts w:asciiTheme="minorHAnsi" w:eastAsiaTheme="minorEastAsia" w:hAnsiTheme="minorHAnsi" w:cstheme="minorBidi"/>
          <w:noProof/>
          <w:sz w:val="22"/>
          <w:szCs w:val="22"/>
        </w:rPr>
      </w:pPr>
      <w:hyperlink w:anchor="_Toc525402566" w:history="1">
        <w:r w:rsidR="00F5304E" w:rsidRPr="0014418D">
          <w:rPr>
            <w:rStyle w:val="Hypertextovodkaz"/>
            <w:noProof/>
          </w:rPr>
          <w:t>2.</w:t>
        </w:r>
        <w:r w:rsidR="00F5304E">
          <w:rPr>
            <w:rFonts w:asciiTheme="minorHAnsi" w:eastAsiaTheme="minorEastAsia" w:hAnsiTheme="minorHAnsi" w:cstheme="minorBidi"/>
            <w:noProof/>
            <w:sz w:val="22"/>
            <w:szCs w:val="22"/>
          </w:rPr>
          <w:tab/>
        </w:r>
        <w:r w:rsidR="00F5304E" w:rsidRPr="0014418D">
          <w:rPr>
            <w:rStyle w:val="Hypertextovodkaz"/>
            <w:noProof/>
          </w:rPr>
          <w:t>Pokyny pro psaní textu</w:t>
        </w:r>
        <w:r w:rsidR="00F5304E">
          <w:rPr>
            <w:noProof/>
            <w:webHidden/>
          </w:rPr>
          <w:tab/>
        </w:r>
        <w:r>
          <w:rPr>
            <w:noProof/>
            <w:webHidden/>
          </w:rPr>
          <w:fldChar w:fldCharType="begin"/>
        </w:r>
        <w:r w:rsidR="00F5304E">
          <w:rPr>
            <w:noProof/>
            <w:webHidden/>
          </w:rPr>
          <w:instrText xml:space="preserve"> PAGEREF _Toc525402566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2"/>
        <w:tabs>
          <w:tab w:val="left" w:pos="1440"/>
          <w:tab w:val="right" w:leader="dot" w:pos="8495"/>
        </w:tabs>
        <w:rPr>
          <w:rFonts w:asciiTheme="minorHAnsi" w:eastAsiaTheme="minorEastAsia" w:hAnsiTheme="minorHAnsi" w:cstheme="minorBidi"/>
          <w:noProof/>
          <w:sz w:val="22"/>
          <w:szCs w:val="22"/>
        </w:rPr>
      </w:pPr>
      <w:hyperlink w:anchor="_Toc525402567" w:history="1">
        <w:r w:rsidR="00F5304E" w:rsidRPr="0014418D">
          <w:rPr>
            <w:rStyle w:val="Hypertextovodkaz"/>
            <w:noProof/>
          </w:rPr>
          <w:t>2.1</w:t>
        </w:r>
        <w:r w:rsidR="00F5304E">
          <w:rPr>
            <w:rFonts w:asciiTheme="minorHAnsi" w:eastAsiaTheme="minorEastAsia" w:hAnsiTheme="minorHAnsi" w:cstheme="minorBidi"/>
            <w:noProof/>
            <w:sz w:val="22"/>
            <w:szCs w:val="22"/>
          </w:rPr>
          <w:tab/>
        </w:r>
        <w:r w:rsidR="00F5304E" w:rsidRPr="0014418D">
          <w:rPr>
            <w:rStyle w:val="Hypertextovodkaz"/>
            <w:noProof/>
          </w:rPr>
          <w:t>Nejčastější nedostatky</w:t>
        </w:r>
        <w:r w:rsidR="00F5304E">
          <w:rPr>
            <w:noProof/>
            <w:webHidden/>
          </w:rPr>
          <w:tab/>
        </w:r>
        <w:r>
          <w:rPr>
            <w:noProof/>
            <w:webHidden/>
          </w:rPr>
          <w:fldChar w:fldCharType="begin"/>
        </w:r>
        <w:r w:rsidR="00F5304E">
          <w:rPr>
            <w:noProof/>
            <w:webHidden/>
          </w:rPr>
          <w:instrText xml:space="preserve"> PAGEREF _Toc525402567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2"/>
        <w:tabs>
          <w:tab w:val="left" w:pos="1440"/>
          <w:tab w:val="right" w:leader="dot" w:pos="8495"/>
        </w:tabs>
        <w:rPr>
          <w:rFonts w:asciiTheme="minorHAnsi" w:eastAsiaTheme="minorEastAsia" w:hAnsiTheme="minorHAnsi" w:cstheme="minorBidi"/>
          <w:noProof/>
          <w:sz w:val="22"/>
          <w:szCs w:val="22"/>
        </w:rPr>
      </w:pPr>
      <w:hyperlink w:anchor="_Toc525402568" w:history="1">
        <w:r w:rsidR="00F5304E" w:rsidRPr="0014418D">
          <w:rPr>
            <w:rStyle w:val="Hypertextovodkaz"/>
            <w:noProof/>
          </w:rPr>
          <w:t>2.2</w:t>
        </w:r>
        <w:r w:rsidR="00F5304E">
          <w:rPr>
            <w:rFonts w:asciiTheme="minorHAnsi" w:eastAsiaTheme="minorEastAsia" w:hAnsiTheme="minorHAnsi" w:cstheme="minorBidi"/>
            <w:noProof/>
            <w:sz w:val="22"/>
            <w:szCs w:val="22"/>
          </w:rPr>
          <w:tab/>
        </w:r>
        <w:r w:rsidR="00F5304E" w:rsidRPr="0014418D">
          <w:rPr>
            <w:rStyle w:val="Hypertextovodkaz"/>
            <w:noProof/>
          </w:rPr>
          <w:t>Druhá podkapitola</w:t>
        </w:r>
        <w:r w:rsidR="00F5304E">
          <w:rPr>
            <w:noProof/>
            <w:webHidden/>
          </w:rPr>
          <w:tab/>
        </w:r>
        <w:r>
          <w:rPr>
            <w:noProof/>
            <w:webHidden/>
          </w:rPr>
          <w:fldChar w:fldCharType="begin"/>
        </w:r>
        <w:r w:rsidR="00F5304E">
          <w:rPr>
            <w:noProof/>
            <w:webHidden/>
          </w:rPr>
          <w:instrText xml:space="preserve"> PAGEREF _Toc525402568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2"/>
        <w:tabs>
          <w:tab w:val="left" w:pos="1440"/>
          <w:tab w:val="right" w:leader="dot" w:pos="8495"/>
        </w:tabs>
        <w:rPr>
          <w:rFonts w:asciiTheme="minorHAnsi" w:eastAsiaTheme="minorEastAsia" w:hAnsiTheme="minorHAnsi" w:cstheme="minorBidi"/>
          <w:noProof/>
          <w:sz w:val="22"/>
          <w:szCs w:val="22"/>
        </w:rPr>
      </w:pPr>
      <w:hyperlink w:anchor="_Toc525402569" w:history="1">
        <w:r w:rsidR="00F5304E" w:rsidRPr="0014418D">
          <w:rPr>
            <w:rStyle w:val="Hypertextovodkaz"/>
            <w:noProof/>
          </w:rPr>
          <w:t>2.3</w:t>
        </w:r>
        <w:r w:rsidR="00F5304E">
          <w:rPr>
            <w:rFonts w:asciiTheme="minorHAnsi" w:eastAsiaTheme="minorEastAsia" w:hAnsiTheme="minorHAnsi" w:cstheme="minorBidi"/>
            <w:noProof/>
            <w:sz w:val="22"/>
            <w:szCs w:val="22"/>
          </w:rPr>
          <w:tab/>
        </w:r>
        <w:r w:rsidR="00F5304E" w:rsidRPr="0014418D">
          <w:rPr>
            <w:rStyle w:val="Hypertextovodkaz"/>
            <w:noProof/>
          </w:rPr>
          <w:t>Třetí podkapitola</w:t>
        </w:r>
        <w:r w:rsidR="00F5304E">
          <w:rPr>
            <w:noProof/>
            <w:webHidden/>
          </w:rPr>
          <w:tab/>
        </w:r>
        <w:r>
          <w:rPr>
            <w:noProof/>
            <w:webHidden/>
          </w:rPr>
          <w:fldChar w:fldCharType="begin"/>
        </w:r>
        <w:r w:rsidR="00F5304E">
          <w:rPr>
            <w:noProof/>
            <w:webHidden/>
          </w:rPr>
          <w:instrText xml:space="preserve"> PAGEREF _Toc525402569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1"/>
        <w:tabs>
          <w:tab w:val="right" w:leader="dot" w:pos="8495"/>
        </w:tabs>
        <w:rPr>
          <w:rFonts w:asciiTheme="minorHAnsi" w:eastAsiaTheme="minorEastAsia" w:hAnsiTheme="minorHAnsi" w:cstheme="minorBidi"/>
          <w:noProof/>
          <w:sz w:val="22"/>
          <w:szCs w:val="22"/>
        </w:rPr>
      </w:pPr>
      <w:hyperlink w:anchor="_Toc525402570" w:history="1">
        <w:r w:rsidR="00F5304E" w:rsidRPr="0014418D">
          <w:rPr>
            <w:rStyle w:val="Hypertextovodkaz"/>
            <w:noProof/>
          </w:rPr>
          <w:t>Závěr</w:t>
        </w:r>
        <w:r w:rsidR="00F5304E">
          <w:rPr>
            <w:noProof/>
            <w:webHidden/>
          </w:rPr>
          <w:tab/>
        </w:r>
        <w:r>
          <w:rPr>
            <w:noProof/>
            <w:webHidden/>
          </w:rPr>
          <w:fldChar w:fldCharType="begin"/>
        </w:r>
        <w:r w:rsidR="00F5304E">
          <w:rPr>
            <w:noProof/>
            <w:webHidden/>
          </w:rPr>
          <w:instrText xml:space="preserve"> PAGEREF _Toc525402570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1"/>
        <w:tabs>
          <w:tab w:val="right" w:leader="dot" w:pos="8495"/>
        </w:tabs>
        <w:rPr>
          <w:rFonts w:asciiTheme="minorHAnsi" w:eastAsiaTheme="minorEastAsia" w:hAnsiTheme="minorHAnsi" w:cstheme="minorBidi"/>
          <w:noProof/>
          <w:sz w:val="22"/>
          <w:szCs w:val="22"/>
        </w:rPr>
      </w:pPr>
      <w:hyperlink w:anchor="_Toc525402571" w:history="1">
        <w:r w:rsidR="00F5304E" w:rsidRPr="0014418D">
          <w:rPr>
            <w:rStyle w:val="Hypertextovodkaz"/>
            <w:noProof/>
          </w:rPr>
          <w:t>Seznam použité literatury</w:t>
        </w:r>
        <w:r w:rsidR="00F5304E">
          <w:rPr>
            <w:noProof/>
            <w:webHidden/>
          </w:rPr>
          <w:tab/>
        </w:r>
        <w:r>
          <w:rPr>
            <w:noProof/>
            <w:webHidden/>
          </w:rPr>
          <w:fldChar w:fldCharType="begin"/>
        </w:r>
        <w:r w:rsidR="00F5304E">
          <w:rPr>
            <w:noProof/>
            <w:webHidden/>
          </w:rPr>
          <w:instrText xml:space="preserve"> PAGEREF _Toc525402571 \h </w:instrText>
        </w:r>
        <w:r>
          <w:rPr>
            <w:noProof/>
            <w:webHidden/>
          </w:rPr>
        </w:r>
        <w:r>
          <w:rPr>
            <w:noProof/>
            <w:webHidden/>
          </w:rPr>
          <w:fldChar w:fldCharType="separate"/>
        </w:r>
        <w:r w:rsidR="00E97917">
          <w:rPr>
            <w:noProof/>
            <w:webHidden/>
          </w:rPr>
          <w:t>3</w:t>
        </w:r>
        <w:r>
          <w:rPr>
            <w:noProof/>
            <w:webHidden/>
          </w:rPr>
          <w:fldChar w:fldCharType="end"/>
        </w:r>
      </w:hyperlink>
    </w:p>
    <w:p w:rsidR="00F5304E" w:rsidRDefault="00765B89">
      <w:pPr>
        <w:pStyle w:val="Obsah1"/>
        <w:tabs>
          <w:tab w:val="right" w:leader="dot" w:pos="8495"/>
        </w:tabs>
        <w:rPr>
          <w:rFonts w:asciiTheme="minorHAnsi" w:eastAsiaTheme="minorEastAsia" w:hAnsiTheme="minorHAnsi" w:cstheme="minorBidi"/>
          <w:noProof/>
          <w:sz w:val="22"/>
          <w:szCs w:val="22"/>
        </w:rPr>
      </w:pPr>
      <w:hyperlink w:anchor="_Toc525402572" w:history="1">
        <w:r w:rsidR="00F5304E" w:rsidRPr="0014418D">
          <w:rPr>
            <w:rStyle w:val="Hypertextovodkaz"/>
            <w:rFonts w:eastAsia="LMRoman12-Regular-Identity-H"/>
            <w:noProof/>
          </w:rPr>
          <w:t>Seznam obrázků a tabulek</w:t>
        </w:r>
        <w:r w:rsidR="00F5304E">
          <w:rPr>
            <w:noProof/>
            <w:webHidden/>
          </w:rPr>
          <w:tab/>
        </w:r>
        <w:r>
          <w:rPr>
            <w:noProof/>
            <w:webHidden/>
          </w:rPr>
          <w:fldChar w:fldCharType="begin"/>
        </w:r>
        <w:r w:rsidR="00F5304E">
          <w:rPr>
            <w:noProof/>
            <w:webHidden/>
          </w:rPr>
          <w:instrText xml:space="preserve"> PAGEREF _Toc525402572 \h </w:instrText>
        </w:r>
        <w:r>
          <w:rPr>
            <w:noProof/>
            <w:webHidden/>
          </w:rPr>
        </w:r>
        <w:r>
          <w:rPr>
            <w:noProof/>
            <w:webHidden/>
          </w:rPr>
          <w:fldChar w:fldCharType="separate"/>
        </w:r>
        <w:r w:rsidR="00E97917">
          <w:rPr>
            <w:noProof/>
            <w:webHidden/>
          </w:rPr>
          <w:t>3</w:t>
        </w:r>
        <w:r>
          <w:rPr>
            <w:noProof/>
            <w:webHidden/>
          </w:rPr>
          <w:fldChar w:fldCharType="end"/>
        </w:r>
      </w:hyperlink>
    </w:p>
    <w:p w:rsidR="00235EF7" w:rsidRDefault="00765B89">
      <w:r>
        <w:fldChar w:fldCharType="end"/>
      </w:r>
    </w:p>
    <w:p w:rsidR="00427BCF" w:rsidRDefault="00E80C50" w:rsidP="00D53CC0">
      <w:pPr>
        <w:pStyle w:val="Nadpis1"/>
        <w:numPr>
          <w:ilvl w:val="0"/>
          <w:numId w:val="0"/>
        </w:numPr>
      </w:pPr>
      <w:bookmarkStart w:id="4" w:name="_Toc450838575"/>
      <w:bookmarkStart w:id="5" w:name="_Toc525402558"/>
      <w:r>
        <w:lastRenderedPageBreak/>
        <w:t>Úvod</w:t>
      </w:r>
      <w:bookmarkEnd w:id="4"/>
      <w:bookmarkEnd w:id="5"/>
    </w:p>
    <w:p w:rsidR="001C6703" w:rsidRDefault="00E80C50" w:rsidP="001C6703">
      <w:r w:rsidRPr="00FA5AF4">
        <w:t xml:space="preserve">V úvodu práce autor </w:t>
      </w:r>
      <w:r w:rsidR="001C6703">
        <w:t xml:space="preserve">seznamuje čtenáře s obsahem práce a její strukturou.Při psaní se vychází ze zadání práce. Úvod by měl vždy obsahovat cíl práce. Zdůrazní se </w:t>
      </w:r>
      <w:r w:rsidRPr="00FA5AF4">
        <w:t xml:space="preserve">co práce obsahuje, možno uvést i strukturu práce (tj. stavbu kapitol a co každá kapitola obsahuje). </w:t>
      </w:r>
      <w:r w:rsidR="001C6703">
        <w:t xml:space="preserve">Může se uvést důvody, proč zvolil dané téma. </w:t>
      </w:r>
    </w:p>
    <w:p w:rsidR="001C6703" w:rsidRPr="00D552B4" w:rsidRDefault="001C6703" w:rsidP="008333EC">
      <w:r>
        <w:t>V úvodu by neměly být použity citace, obrázky, grafy apod. Úvod je vždy psán před započetím tvorby práce tj. v budoucím čase.</w:t>
      </w:r>
    </w:p>
    <w:p w:rsidR="00E80C50" w:rsidRPr="00D53CC0" w:rsidRDefault="00E80C50" w:rsidP="00D53CC0">
      <w:pPr>
        <w:pStyle w:val="Nadpis1"/>
      </w:pPr>
      <w:bookmarkStart w:id="6" w:name="_Toc450838576"/>
      <w:bookmarkStart w:id="7" w:name="_Toc525402559"/>
      <w:r w:rsidRPr="00D53CC0">
        <w:lastRenderedPageBreak/>
        <w:t>Kapitola první</w:t>
      </w:r>
      <w:bookmarkEnd w:id="6"/>
      <w:bookmarkEnd w:id="7"/>
    </w:p>
    <w:p w:rsidR="00E80C50" w:rsidRDefault="00E80C50" w:rsidP="00BD3F92">
      <w:r w:rsidRPr="00FA5AF4">
        <w:t>Celá práce je členěna do několika hlavních kapitol. Jejich počet by neměl být příliš velký. Nejlépe se opět orientujeme podle bodů zadání práce. Dále následují podkapitoly, které jsou opět číslované.</w:t>
      </w:r>
    </w:p>
    <w:p w:rsidR="002A7377" w:rsidRPr="00FA5AF4" w:rsidRDefault="002A7377" w:rsidP="00BD3F92">
      <w:r>
        <w:t>Pro nadpis hlavních kapitol použijte styl odstavce Nadpis 1.</w:t>
      </w:r>
    </w:p>
    <w:p w:rsidR="00E80C50" w:rsidRPr="00FA5AF4" w:rsidRDefault="00E80C50" w:rsidP="00BD3F92">
      <w:r>
        <w:t>T</w:t>
      </w:r>
      <w:r w:rsidRPr="00FA5AF4">
        <w:t xml:space="preserve">ext odstavce píšeme velikostí 12 bodů, písmo </w:t>
      </w:r>
      <w:r w:rsidR="008333EC">
        <w:t>Palatino Linotype</w:t>
      </w:r>
      <w:r w:rsidRPr="00FA5AF4">
        <w:t xml:space="preserve">, který je odsazen prvním řádkem na </w:t>
      </w:r>
      <w:smartTag w:uri="urn:schemas-microsoft-com:office:smarttags" w:element="metricconverter">
        <w:smartTagPr>
          <w:attr w:name="ProductID" w:val="1 cm"/>
        </w:smartTagPr>
        <w:r w:rsidRPr="00FA5AF4">
          <w:t>1 cm</w:t>
        </w:r>
      </w:smartTag>
      <w:r w:rsidRPr="00FA5AF4">
        <w:t xml:space="preserve">, ostatní řádky začínají z kraje bez posunu. </w:t>
      </w:r>
      <w:r>
        <w:t xml:space="preserve">Řádkování je 18 bodů. </w:t>
      </w:r>
      <w:r w:rsidRPr="00FA5AF4">
        <w:t xml:space="preserve">Použijte styl </w:t>
      </w:r>
      <w:r w:rsidR="001C6265">
        <w:t xml:space="preserve">odstavce </w:t>
      </w:r>
      <w:r w:rsidRPr="001C6265">
        <w:rPr>
          <w:b/>
        </w:rPr>
        <w:t>Normální</w:t>
      </w:r>
      <w:r w:rsidRPr="00FA5AF4">
        <w:t>.</w:t>
      </w:r>
    </w:p>
    <w:p w:rsidR="00E80C50" w:rsidRDefault="00E80C50" w:rsidP="008333EC">
      <w:pPr>
        <w:pStyle w:val="Nadpis2"/>
      </w:pPr>
      <w:bookmarkStart w:id="8" w:name="_Toc443934372"/>
      <w:bookmarkStart w:id="9" w:name="_Toc450838577"/>
      <w:bookmarkStart w:id="10" w:name="_Toc525402560"/>
      <w:r w:rsidRPr="00FA5AF4">
        <w:t>Ilustrace</w:t>
      </w:r>
      <w:bookmarkEnd w:id="8"/>
      <w:bookmarkEnd w:id="9"/>
      <w:bookmarkEnd w:id="10"/>
    </w:p>
    <w:p w:rsidR="002A7377" w:rsidRDefault="002A7377" w:rsidP="00BD3F92">
      <w:r>
        <w:t>Je použit styl Nadpis 2.</w:t>
      </w:r>
    </w:p>
    <w:p w:rsidR="00E80C50" w:rsidRPr="00FA5AF4" w:rsidRDefault="00E80C50" w:rsidP="00BD3F92">
      <w:r w:rsidRPr="00FA5AF4">
        <w:t xml:space="preserve">Všechny ilustrace (obrázky, grafy, fotografie, mapy, diagramy apod.) se jednotně označují jako „Obrázek“. Každý obrázek má své číslo a popisek, který stručně popisuje danou ilustraci. Pokud chcete číslování provádět automaticky, použijte menu </w:t>
      </w:r>
      <w:r w:rsidRPr="00620FB3">
        <w:rPr>
          <w:b/>
        </w:rPr>
        <w:t>Odkazy / Vložit titulek</w:t>
      </w:r>
      <w:r w:rsidRPr="00FA5AF4">
        <w:t>. Tím se bude číslo automaticky zvětšovat.</w:t>
      </w:r>
      <w:r w:rsidR="008E76BE">
        <w:t xml:space="preserve"> Pod každým obrázkem musí být uveden zdroj, ze kterého je obrázek převzat. Příklady jsou uvedeny níže.</w:t>
      </w:r>
    </w:p>
    <w:p w:rsidR="00BD3F92" w:rsidRPr="00BD3F92" w:rsidRDefault="00BD3F92" w:rsidP="00BD3F92">
      <w:pPr>
        <w:pStyle w:val="Titulek"/>
        <w:ind w:firstLine="0"/>
        <w:rPr>
          <w:i w:val="0"/>
        </w:rPr>
      </w:pPr>
      <w:bookmarkStart w:id="11" w:name="_Toc509907309"/>
      <w:r w:rsidRPr="00BD3F92">
        <w:rPr>
          <w:i w:val="0"/>
        </w:rPr>
        <w:t xml:space="preserve">Obrázek č. </w:t>
      </w:r>
      <w:r w:rsidR="00765B89" w:rsidRPr="00BD3F92">
        <w:rPr>
          <w:i w:val="0"/>
        </w:rPr>
        <w:fldChar w:fldCharType="begin"/>
      </w:r>
      <w:r w:rsidRPr="00BD3F92">
        <w:rPr>
          <w:i w:val="0"/>
        </w:rPr>
        <w:instrText xml:space="preserve"> SEQ Obrázek_č. \* ARABIC </w:instrText>
      </w:r>
      <w:r w:rsidR="00765B89" w:rsidRPr="00BD3F92">
        <w:rPr>
          <w:i w:val="0"/>
        </w:rPr>
        <w:fldChar w:fldCharType="separate"/>
      </w:r>
      <w:r w:rsidR="00E97917">
        <w:rPr>
          <w:i w:val="0"/>
          <w:noProof/>
        </w:rPr>
        <w:t>1</w:t>
      </w:r>
      <w:r w:rsidR="00765B89" w:rsidRPr="00BD3F92">
        <w:rPr>
          <w:i w:val="0"/>
        </w:rPr>
        <w:fldChar w:fldCharType="end"/>
      </w:r>
      <w:r w:rsidRPr="00BD3F92">
        <w:rPr>
          <w:i w:val="0"/>
        </w:rPr>
        <w:t>Elektromagnetický ventil</w:t>
      </w:r>
      <w:bookmarkEnd w:id="11"/>
    </w:p>
    <w:p w:rsidR="00BD3F92" w:rsidRDefault="000071AB" w:rsidP="008333EC">
      <w:r>
        <w:rPr>
          <w:noProof/>
        </w:rPr>
        <w:drawing>
          <wp:anchor distT="0" distB="0" distL="114300" distR="114300" simplePos="0" relativeHeight="251653120" behindDoc="1" locked="0" layoutInCell="1" allowOverlap="1">
            <wp:simplePos x="0" y="0"/>
            <wp:positionH relativeFrom="column">
              <wp:posOffset>2131695</wp:posOffset>
            </wp:positionH>
            <wp:positionV relativeFrom="paragraph">
              <wp:posOffset>240665</wp:posOffset>
            </wp:positionV>
            <wp:extent cx="1200785" cy="1541780"/>
            <wp:effectExtent l="0" t="0" r="0" b="0"/>
            <wp:wrapTopAndBottom/>
            <wp:docPr id="726" name="obrázek 3" descr="Elektromagnet ve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Elektromagnet ventil"/>
                    <pic:cNvPicPr>
                      <a:picLocks noChangeAspect="1" noChangeArrowheads="1"/>
                    </pic:cNvPicPr>
                  </pic:nvPicPr>
                  <pic:blipFill>
                    <a:blip r:embed="rId9" cstate="print"/>
                    <a:srcRect/>
                    <a:stretch>
                      <a:fillRect/>
                    </a:stretch>
                  </pic:blipFill>
                  <pic:spPr bwMode="auto">
                    <a:xfrm>
                      <a:off x="0" y="0"/>
                      <a:ext cx="1200785" cy="1541780"/>
                    </a:xfrm>
                    <a:prstGeom prst="rect">
                      <a:avLst/>
                    </a:prstGeom>
                    <a:noFill/>
                    <a:ln w="9525">
                      <a:noFill/>
                      <a:miter lim="800000"/>
                      <a:headEnd/>
                      <a:tailEnd/>
                    </a:ln>
                  </pic:spPr>
                </pic:pic>
              </a:graphicData>
            </a:graphic>
          </wp:anchor>
        </w:drawing>
      </w:r>
      <w:r w:rsidR="00BD3F92">
        <w:t xml:space="preserve">Zdroj: </w:t>
      </w:r>
      <w:r w:rsidR="00BD3F92" w:rsidRPr="00BD3F92">
        <w:t>https://www.marsystems.cz</w:t>
      </w:r>
    </w:p>
    <w:p w:rsidR="00E80C50" w:rsidRDefault="00E80C50" w:rsidP="00BD3F92">
      <w:r w:rsidRPr="00FA5AF4">
        <w:t>Grafy by měly být srozumitelné, přehledné a musí mít požadovanou vypovídací hodnotu. Můžeme využít barevného tisku a možnosti zobrazit několik průběhů v jednom obrázku. U grafů je nutno uvést název grafu a popis os (veličiny, jednotky). V případě zobrazení více průběhů v jednom grafu je nutno vytvořit odpovídající legendu. Velikost rozměrů grafu volíme tak, aby byl graf čitelný.</w:t>
      </w:r>
    </w:p>
    <w:p w:rsidR="00BD3F92" w:rsidRPr="00FA5AF4" w:rsidRDefault="008333EC" w:rsidP="008333EC">
      <w:bookmarkStart w:id="12" w:name="_Toc509907310"/>
      <w:r>
        <w:rPr>
          <w:noProof/>
        </w:rPr>
        <w:lastRenderedPageBreak/>
        <w:drawing>
          <wp:anchor distT="0" distB="0" distL="114300" distR="114300" simplePos="0" relativeHeight="251656192" behindDoc="0" locked="0" layoutInCell="1" allowOverlap="1">
            <wp:simplePos x="0" y="0"/>
            <wp:positionH relativeFrom="column">
              <wp:posOffset>-354330</wp:posOffset>
            </wp:positionH>
            <wp:positionV relativeFrom="paragraph">
              <wp:posOffset>318770</wp:posOffset>
            </wp:positionV>
            <wp:extent cx="5395595" cy="3474720"/>
            <wp:effectExtent l="0" t="0" r="0" b="0"/>
            <wp:wrapTopAndBottom/>
            <wp:docPr id="72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0" cstate="print"/>
                    <a:srcRect/>
                    <a:stretch>
                      <a:fillRect/>
                    </a:stretch>
                  </pic:blipFill>
                  <pic:spPr bwMode="auto">
                    <a:xfrm>
                      <a:off x="0" y="0"/>
                      <a:ext cx="5395595" cy="3474720"/>
                    </a:xfrm>
                    <a:prstGeom prst="rect">
                      <a:avLst/>
                    </a:prstGeom>
                    <a:noFill/>
                    <a:ln w="9525">
                      <a:noFill/>
                      <a:miter lim="800000"/>
                      <a:headEnd/>
                      <a:tailEnd/>
                    </a:ln>
                  </pic:spPr>
                </pic:pic>
              </a:graphicData>
            </a:graphic>
          </wp:anchor>
        </w:drawing>
      </w:r>
      <w:r w:rsidR="00BD3F92">
        <w:t xml:space="preserve">Obrázek č. </w:t>
      </w:r>
      <w:r w:rsidR="00765B89">
        <w:fldChar w:fldCharType="begin"/>
      </w:r>
      <w:r w:rsidR="00BD3F92">
        <w:instrText xml:space="preserve"> SEQ Obrázek_č. \* ARABIC </w:instrText>
      </w:r>
      <w:r w:rsidR="00765B89">
        <w:fldChar w:fldCharType="separate"/>
      </w:r>
      <w:r w:rsidR="00E97917">
        <w:rPr>
          <w:noProof/>
        </w:rPr>
        <w:t>2</w:t>
      </w:r>
      <w:r w:rsidR="00765B89">
        <w:fldChar w:fldCharType="end"/>
      </w:r>
      <w:r w:rsidR="00BD3F92" w:rsidRPr="00FA5AF4">
        <w:t>Graf spotřeby plynu v letech 2010, 2011 a 2012</w:t>
      </w:r>
      <w:bookmarkEnd w:id="12"/>
    </w:p>
    <w:p w:rsidR="00BD3F92" w:rsidRDefault="00BD3F92" w:rsidP="008333EC">
      <w:pPr>
        <w:rPr>
          <w:rFonts w:eastAsia="LMRoman12-Regular-Identity-H"/>
        </w:rPr>
      </w:pPr>
      <w:r>
        <w:t xml:space="preserve">Zdroj: </w:t>
      </w:r>
      <w:r w:rsidRPr="00FA5AF4">
        <w:rPr>
          <w:rFonts w:eastAsia="LMRoman12-Regular-Identity-H"/>
        </w:rPr>
        <w:t xml:space="preserve">PLÍVA, Z., </w:t>
      </w:r>
      <w:r w:rsidRPr="00FA5AF4">
        <w:rPr>
          <w:rFonts w:eastAsia="LMRoman12-Italic-Identity-H"/>
        </w:rPr>
        <w:t>Metodika zpracování bakalářských a diplomových prací</w:t>
      </w:r>
      <w:r w:rsidRPr="00FA5AF4">
        <w:rPr>
          <w:rFonts w:eastAsia="LMRoman12-Regular-Identity-H"/>
        </w:rPr>
        <w:t>. 2. upravené vydání. Liberec</w:t>
      </w:r>
      <w:r>
        <w:rPr>
          <w:rFonts w:eastAsia="LMRoman12-Regular-Identity-H"/>
        </w:rPr>
        <w:t>.</w:t>
      </w:r>
    </w:p>
    <w:p w:rsidR="000C2CBF" w:rsidRDefault="000C2CBF" w:rsidP="000C2CBF">
      <w:r w:rsidRPr="00FA5AF4">
        <w:t>Fotografie musíte před vložením do textu vhodně upravit, ořezat rozměr, zpravit soudkovitost, světlost, snížit rozlišení atd. K tomu slouží různé programy, ve škole používáme ZonerPhotoStudio. Abyste nemuseli fotografii složitě upravovat, již před jejím vyfotografováním si rozmyslete, jak by vypadala co nejlépe (pozadí, úhel fotografování, vzdálenost od objektivu, osvětlení, použití blesku atd.).</w:t>
      </w:r>
    </w:p>
    <w:p w:rsidR="008E76BE" w:rsidRPr="008E76BE" w:rsidRDefault="008E76BE" w:rsidP="008E76BE">
      <w:pPr>
        <w:pStyle w:val="Titulek"/>
        <w:ind w:firstLine="0"/>
        <w:rPr>
          <w:i w:val="0"/>
        </w:rPr>
      </w:pPr>
      <w:bookmarkStart w:id="13" w:name="_Toc509907311"/>
      <w:r w:rsidRPr="008E76BE">
        <w:rPr>
          <w:i w:val="0"/>
        </w:rPr>
        <w:t xml:space="preserve">Obrázek č. </w:t>
      </w:r>
      <w:r w:rsidR="00765B89" w:rsidRPr="008E76BE">
        <w:rPr>
          <w:i w:val="0"/>
        </w:rPr>
        <w:fldChar w:fldCharType="begin"/>
      </w:r>
      <w:r w:rsidRPr="008E76BE">
        <w:rPr>
          <w:i w:val="0"/>
        </w:rPr>
        <w:instrText xml:space="preserve"> SEQ Obrázek_č. \* ARABIC </w:instrText>
      </w:r>
      <w:r w:rsidR="00765B89" w:rsidRPr="008E76BE">
        <w:rPr>
          <w:i w:val="0"/>
        </w:rPr>
        <w:fldChar w:fldCharType="separate"/>
      </w:r>
      <w:r w:rsidR="00E97917">
        <w:rPr>
          <w:i w:val="0"/>
          <w:noProof/>
        </w:rPr>
        <w:t>3</w:t>
      </w:r>
      <w:r w:rsidR="00765B89" w:rsidRPr="008E76BE">
        <w:rPr>
          <w:i w:val="0"/>
        </w:rPr>
        <w:fldChar w:fldCharType="end"/>
      </w:r>
      <w:r w:rsidRPr="008E76BE">
        <w:rPr>
          <w:i w:val="0"/>
        </w:rPr>
        <w:t xml:space="preserve"> Nevhodná fotografie – nevhodné pozadí, nečitelné popisky</w:t>
      </w:r>
      <w:r>
        <w:rPr>
          <w:i w:val="0"/>
        </w:rPr>
        <w:t>, malá velikost.</w:t>
      </w:r>
      <w:bookmarkEnd w:id="13"/>
    </w:p>
    <w:p w:rsidR="000C2CBF" w:rsidRDefault="008E76BE" w:rsidP="008333EC">
      <w:r>
        <w:rPr>
          <w:noProof/>
        </w:rPr>
        <w:drawing>
          <wp:anchor distT="0" distB="0" distL="114300" distR="114300" simplePos="0" relativeHeight="251660288" behindDoc="0" locked="0" layoutInCell="1" allowOverlap="1">
            <wp:simplePos x="0" y="0"/>
            <wp:positionH relativeFrom="column">
              <wp:posOffset>950595</wp:posOffset>
            </wp:positionH>
            <wp:positionV relativeFrom="paragraph">
              <wp:posOffset>11430</wp:posOffset>
            </wp:positionV>
            <wp:extent cx="2748004" cy="2059387"/>
            <wp:effectExtent l="0" t="0" r="0" b="0"/>
            <wp:wrapTopAndBottom/>
            <wp:docPr id="728" name="Obrázek 0" descr="IMG_0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IMG_0452.JPG"/>
                    <pic:cNvPicPr>
                      <a:picLocks noChangeAspect="1" noChangeArrowheads="1"/>
                    </pic:cNvPicPr>
                  </pic:nvPicPr>
                  <pic:blipFill>
                    <a:blip r:embed="rId11" cstate="print"/>
                    <a:srcRect/>
                    <a:stretch>
                      <a:fillRect/>
                    </a:stretch>
                  </pic:blipFill>
                  <pic:spPr bwMode="auto">
                    <a:xfrm>
                      <a:off x="0" y="0"/>
                      <a:ext cx="2748004" cy="2059387"/>
                    </a:xfrm>
                    <a:prstGeom prst="rect">
                      <a:avLst/>
                    </a:prstGeom>
                    <a:noFill/>
                    <a:ln w="9525">
                      <a:noFill/>
                      <a:miter lim="800000"/>
                      <a:headEnd/>
                      <a:tailEnd/>
                    </a:ln>
                  </pic:spPr>
                </pic:pic>
              </a:graphicData>
            </a:graphic>
          </wp:anchor>
        </w:drawing>
      </w:r>
      <w:r>
        <w:t>Zdroj: Vlastní zpracování</w:t>
      </w:r>
    </w:p>
    <w:p w:rsidR="008E76BE" w:rsidRPr="008E76BE" w:rsidRDefault="008333EC" w:rsidP="00196E64">
      <w:pPr>
        <w:pStyle w:val="Titulek"/>
        <w:ind w:firstLine="0"/>
        <w:jc w:val="left"/>
        <w:rPr>
          <w:i w:val="0"/>
        </w:rPr>
      </w:pPr>
      <w:bookmarkStart w:id="14" w:name="_Toc509907312"/>
      <w:r>
        <w:rPr>
          <w:noProof/>
        </w:rPr>
        <w:lastRenderedPageBreak/>
        <w:drawing>
          <wp:anchor distT="0" distB="0" distL="114300" distR="114300" simplePos="0" relativeHeight="251664384" behindDoc="0" locked="0" layoutInCell="1" allowOverlap="1">
            <wp:simplePos x="0" y="0"/>
            <wp:positionH relativeFrom="column">
              <wp:posOffset>417195</wp:posOffset>
            </wp:positionH>
            <wp:positionV relativeFrom="paragraph">
              <wp:posOffset>414020</wp:posOffset>
            </wp:positionV>
            <wp:extent cx="4454525" cy="2694940"/>
            <wp:effectExtent l="0" t="0" r="0" b="0"/>
            <wp:wrapTopAndBottom/>
            <wp:docPr id="727" name="Obrázek 3" descr="IMG_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IMG_0547.jpg"/>
                    <pic:cNvPicPr>
                      <a:picLocks noChangeAspect="1" noChangeArrowheads="1"/>
                    </pic:cNvPicPr>
                  </pic:nvPicPr>
                  <pic:blipFill>
                    <a:blip r:embed="rId12" cstate="print"/>
                    <a:srcRect/>
                    <a:stretch>
                      <a:fillRect/>
                    </a:stretch>
                  </pic:blipFill>
                  <pic:spPr bwMode="auto">
                    <a:xfrm>
                      <a:off x="0" y="0"/>
                      <a:ext cx="4454525" cy="2694940"/>
                    </a:xfrm>
                    <a:prstGeom prst="rect">
                      <a:avLst/>
                    </a:prstGeom>
                    <a:noFill/>
                    <a:ln w="9525">
                      <a:noFill/>
                      <a:miter lim="800000"/>
                      <a:headEnd/>
                      <a:tailEnd/>
                    </a:ln>
                  </pic:spPr>
                </pic:pic>
              </a:graphicData>
            </a:graphic>
          </wp:anchor>
        </w:drawing>
      </w:r>
      <w:r w:rsidR="008E76BE" w:rsidRPr="008E76BE">
        <w:rPr>
          <w:i w:val="0"/>
        </w:rPr>
        <w:t xml:space="preserve">Obrázek č. </w:t>
      </w:r>
      <w:r w:rsidR="00765B89" w:rsidRPr="008E76BE">
        <w:rPr>
          <w:i w:val="0"/>
        </w:rPr>
        <w:fldChar w:fldCharType="begin"/>
      </w:r>
      <w:r w:rsidR="008E76BE" w:rsidRPr="008E76BE">
        <w:rPr>
          <w:i w:val="0"/>
        </w:rPr>
        <w:instrText xml:space="preserve"> SEQ Obrázek_č. \* ARABIC </w:instrText>
      </w:r>
      <w:r w:rsidR="00765B89" w:rsidRPr="008E76BE">
        <w:rPr>
          <w:i w:val="0"/>
        </w:rPr>
        <w:fldChar w:fldCharType="separate"/>
      </w:r>
      <w:r w:rsidR="00E97917">
        <w:rPr>
          <w:i w:val="0"/>
          <w:noProof/>
        </w:rPr>
        <w:t>4</w:t>
      </w:r>
      <w:r w:rsidR="00765B89" w:rsidRPr="008E76BE">
        <w:rPr>
          <w:i w:val="0"/>
        </w:rPr>
        <w:fldChar w:fldCharType="end"/>
      </w:r>
      <w:r w:rsidR="008E76BE" w:rsidRPr="008E76BE">
        <w:rPr>
          <w:i w:val="0"/>
        </w:rPr>
        <w:t xml:space="preserve"> Vhodně upravená fotografie</w:t>
      </w:r>
      <w:bookmarkEnd w:id="14"/>
    </w:p>
    <w:p w:rsidR="008E76BE" w:rsidRDefault="008E76BE" w:rsidP="008333EC">
      <w:r>
        <w:t>Zdroj: Vlastní zpracování</w:t>
      </w:r>
    </w:p>
    <w:p w:rsidR="000C2CBF" w:rsidRPr="00FA5AF4" w:rsidRDefault="000C2CBF" w:rsidP="008333EC">
      <w:pPr>
        <w:pStyle w:val="Nadpis2"/>
      </w:pPr>
      <w:bookmarkStart w:id="15" w:name="_Toc443934373"/>
      <w:bookmarkStart w:id="16" w:name="_Toc450838578"/>
      <w:bookmarkStart w:id="17" w:name="_Toc525402561"/>
      <w:r w:rsidRPr="00FA5AF4">
        <w:t>Tabulky</w:t>
      </w:r>
      <w:bookmarkEnd w:id="15"/>
      <w:bookmarkEnd w:id="16"/>
      <w:bookmarkEnd w:id="17"/>
    </w:p>
    <w:p w:rsidR="000C2CBF" w:rsidRPr="00FA5AF4" w:rsidRDefault="000C2CBF" w:rsidP="00D552B4">
      <w:r w:rsidRPr="00FA5AF4">
        <w:t xml:space="preserve">Tabulky je potřeba také označit, očíslovat a stručně napsat název tabulky. </w:t>
      </w:r>
      <w:r w:rsidRPr="00D552B4">
        <w:t>U</w:t>
      </w:r>
      <w:r w:rsidR="00D552B4">
        <w:t> </w:t>
      </w:r>
      <w:r w:rsidRPr="00D552B4">
        <w:t>veličin</w:t>
      </w:r>
      <w:r w:rsidRPr="00FA5AF4">
        <w:t xml:space="preserve"> je nutné uvést jednotky, záhlaví oddělit rámečkem, barevně.</w:t>
      </w:r>
    </w:p>
    <w:p w:rsidR="00BD3F92" w:rsidRPr="00BD3F92" w:rsidRDefault="00BD3F92" w:rsidP="00BD3F92">
      <w:pPr>
        <w:pStyle w:val="Titulek"/>
        <w:ind w:firstLine="0"/>
        <w:rPr>
          <w:i w:val="0"/>
        </w:rPr>
      </w:pPr>
      <w:bookmarkStart w:id="18" w:name="_Toc450839160"/>
      <w:r w:rsidRPr="00BD3F92">
        <w:rPr>
          <w:i w:val="0"/>
        </w:rPr>
        <w:t xml:space="preserve">Tabulka č. </w:t>
      </w:r>
      <w:r w:rsidR="00765B89" w:rsidRPr="00BD3F92">
        <w:rPr>
          <w:i w:val="0"/>
        </w:rPr>
        <w:fldChar w:fldCharType="begin"/>
      </w:r>
      <w:r w:rsidRPr="00BD3F92">
        <w:rPr>
          <w:i w:val="0"/>
        </w:rPr>
        <w:instrText xml:space="preserve"> SEQ Tabulka_č. \* ARABIC </w:instrText>
      </w:r>
      <w:r w:rsidR="00765B89" w:rsidRPr="00BD3F92">
        <w:rPr>
          <w:i w:val="0"/>
        </w:rPr>
        <w:fldChar w:fldCharType="separate"/>
      </w:r>
      <w:r w:rsidR="00E97917">
        <w:rPr>
          <w:i w:val="0"/>
          <w:noProof/>
        </w:rPr>
        <w:t>1</w:t>
      </w:r>
      <w:r w:rsidR="00765B89" w:rsidRPr="00BD3F92">
        <w:rPr>
          <w:i w:val="0"/>
        </w:rPr>
        <w:fldChar w:fldCharType="end"/>
      </w:r>
      <w:r w:rsidRPr="00BD3F92">
        <w:rPr>
          <w:i w:val="0"/>
        </w:rPr>
        <w:t>Měření zesílení operačního zesilovače</w:t>
      </w:r>
      <w:bookmarkEnd w:id="18"/>
    </w:p>
    <w:tbl>
      <w:tblPr>
        <w:tblW w:w="8593" w:type="dxa"/>
        <w:tblInd w:w="55" w:type="dxa"/>
        <w:tblCellMar>
          <w:left w:w="70" w:type="dxa"/>
          <w:right w:w="70" w:type="dxa"/>
        </w:tblCellMar>
        <w:tblLook w:val="04A0"/>
      </w:tblPr>
      <w:tblGrid>
        <w:gridCol w:w="1858"/>
        <w:gridCol w:w="975"/>
        <w:gridCol w:w="960"/>
        <w:gridCol w:w="960"/>
        <w:gridCol w:w="960"/>
        <w:gridCol w:w="960"/>
        <w:gridCol w:w="960"/>
        <w:gridCol w:w="960"/>
      </w:tblGrid>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R</w:t>
            </w:r>
            <w:r w:rsidRPr="00D552B4">
              <w:rPr>
                <w:vertAlign w:val="subscript"/>
              </w:rPr>
              <w:t>2</w:t>
            </w:r>
            <w:r w:rsidRPr="00FA5AF4">
              <w:t xml:space="preserve"> [kΩ]</w:t>
            </w:r>
          </w:p>
        </w:tc>
        <w:tc>
          <w:tcPr>
            <w:tcW w:w="975" w:type="dxa"/>
            <w:tcBorders>
              <w:top w:val="single" w:sz="4" w:space="0" w:color="auto"/>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U</w:t>
            </w:r>
            <w:r w:rsidRPr="00D552B4">
              <w:rPr>
                <w:vertAlign w:val="subscript"/>
              </w:rPr>
              <w:t>O</w:t>
            </w:r>
            <w:r w:rsidRPr="00FA5AF4">
              <w:t xml:space="preserve"> [V]</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-0,9953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-1,9887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-3,974</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-7,946</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-11,918</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-13,170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-13,196</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w:t>
            </w:r>
            <w:r w:rsidRPr="00FA5AF4">
              <w:t>,</w:t>
            </w:r>
            <w:r w:rsidRPr="00D552B4">
              <w:rPr>
                <w:vertAlign w:val="subscript"/>
              </w:rPr>
              <w:t>měřené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-0,499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-0,997</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-1,993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-2,989</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-3,303</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-3,310</w:t>
            </w:r>
          </w:p>
        </w:tc>
      </w:tr>
      <w:tr w:rsidR="000C2CBF" w:rsidRPr="00FA5AF4" w:rsidTr="00D552B4">
        <w:trPr>
          <w:trHeight w:val="330"/>
        </w:trPr>
        <w:tc>
          <w:tcPr>
            <w:tcW w:w="1858" w:type="dxa"/>
            <w:tcBorders>
              <w:top w:val="single" w:sz="18" w:space="0" w:color="auto"/>
              <w:left w:val="single" w:sz="18" w:space="0" w:color="auto"/>
              <w:bottom w:val="single" w:sz="18" w:space="0" w:color="auto"/>
              <w:right w:val="single" w:sz="18" w:space="0" w:color="auto"/>
            </w:tcBorders>
            <w:shd w:val="pct15" w:color="auto" w:fill="auto"/>
            <w:noWrap/>
            <w:vAlign w:val="bottom"/>
            <w:hideMark/>
          </w:tcPr>
          <w:p w:rsidR="000C2CBF" w:rsidRPr="00FA5AF4" w:rsidRDefault="000C2CBF" w:rsidP="008333EC">
            <w:r w:rsidRPr="00FA5AF4">
              <w:t>A</w:t>
            </w:r>
            <w:r w:rsidRPr="00D552B4">
              <w:rPr>
                <w:vertAlign w:val="subscript"/>
              </w:rPr>
              <w:t>U,vypočtené</w:t>
            </w:r>
            <w:r w:rsidRPr="00FA5AF4">
              <w:t xml:space="preserve"> [-]</w:t>
            </w:r>
          </w:p>
        </w:tc>
        <w:tc>
          <w:tcPr>
            <w:tcW w:w="975" w:type="dxa"/>
            <w:tcBorders>
              <w:top w:val="nil"/>
              <w:left w:val="single" w:sz="18" w:space="0" w:color="auto"/>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-0,250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-0,500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-1,000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-2,000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-3,000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-4,000</w:t>
            </w:r>
          </w:p>
        </w:tc>
        <w:tc>
          <w:tcPr>
            <w:tcW w:w="960" w:type="dxa"/>
            <w:tcBorders>
              <w:top w:val="nil"/>
              <w:left w:val="nil"/>
              <w:bottom w:val="single" w:sz="4" w:space="0" w:color="auto"/>
              <w:right w:val="single" w:sz="4" w:space="0" w:color="auto"/>
            </w:tcBorders>
            <w:shd w:val="clear" w:color="auto" w:fill="auto"/>
            <w:noWrap/>
            <w:vAlign w:val="bottom"/>
            <w:hideMark/>
          </w:tcPr>
          <w:p w:rsidR="000C2CBF" w:rsidRPr="00FA5AF4" w:rsidRDefault="000C2CBF" w:rsidP="00D552B4">
            <w:pPr>
              <w:ind w:firstLine="0"/>
              <w:jc w:val="center"/>
            </w:pPr>
            <w:r w:rsidRPr="00FA5AF4">
              <w:t>-5,000</w:t>
            </w:r>
          </w:p>
        </w:tc>
      </w:tr>
    </w:tbl>
    <w:p w:rsidR="00BD3F92" w:rsidRDefault="00BD3F92" w:rsidP="008333EC">
      <w:bookmarkStart w:id="19" w:name="_Toc443934374"/>
      <w:bookmarkStart w:id="20" w:name="_Toc450838579"/>
      <w:r>
        <w:t>Zdroj: Vlastní zpracování</w:t>
      </w:r>
    </w:p>
    <w:p w:rsidR="000C2CBF" w:rsidRPr="008333EC" w:rsidRDefault="000C2CBF" w:rsidP="008333EC">
      <w:pPr>
        <w:pStyle w:val="Nadpis2"/>
      </w:pPr>
      <w:bookmarkStart w:id="21" w:name="_Toc525402562"/>
      <w:r w:rsidRPr="008333EC">
        <w:t>Vzorce</w:t>
      </w:r>
      <w:bookmarkEnd w:id="19"/>
      <w:bookmarkEnd w:id="20"/>
      <w:bookmarkEnd w:id="21"/>
    </w:p>
    <w:p w:rsidR="000C2CBF" w:rsidRPr="00FA5AF4" w:rsidRDefault="000C2CBF" w:rsidP="00D552B4">
      <w:r w:rsidRPr="00FA5AF4">
        <w:t xml:space="preserve">Použité vzorce píšeme na samostatný řádek, který zarovnáme doprostřed. Na pravé straně píšeme </w:t>
      </w:r>
      <w:r w:rsidR="002B5AE2">
        <w:t xml:space="preserve">do závorky </w:t>
      </w:r>
      <w:r w:rsidRPr="00FA5AF4">
        <w:t>číslo vzorce, kterým se v dalším textu můžeme na vzorec odvolávat. K psaní vzorců použijeme editor rovnic z menu Vložení / Rovnice.</w:t>
      </w:r>
    </w:p>
    <w:p w:rsidR="000C2CBF" w:rsidRPr="00FA5AF4" w:rsidRDefault="002B5AE2" w:rsidP="008333EC">
      <w:r>
        <w:tab/>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r>
              <w:rPr>
                <w:rFonts w:ascii="Cambria Math" w:hAnsi="Cambria Math"/>
              </w:rPr>
              <m:t>U</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oMath>
      <w:r w:rsidR="000C2CBF" w:rsidRPr="00FA5AF4">
        <w:tab/>
      </w:r>
      <w:r>
        <w:tab/>
      </w:r>
      <w:r>
        <w:tab/>
      </w:r>
      <w:r>
        <w:tab/>
      </w:r>
      <w:r>
        <w:tab/>
      </w:r>
      <w:r w:rsidR="000C2CBF" w:rsidRPr="00FA5AF4">
        <w:tab/>
        <w:t>(1)</w:t>
      </w:r>
    </w:p>
    <w:p w:rsidR="000C2CBF" w:rsidRPr="00FA5AF4" w:rsidRDefault="000C2CBF" w:rsidP="008333EC"/>
    <w:p w:rsidR="000C2CBF" w:rsidRPr="00FA5AF4" w:rsidRDefault="002B5AE2" w:rsidP="008333EC">
      <w:r>
        <w:lastRenderedPageBreak/>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 xml:space="preserve">= </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oMath>
      <w:r w:rsidR="000C2CBF" w:rsidRPr="00FA5AF4">
        <w:tab/>
      </w:r>
      <w:r>
        <w:tab/>
      </w:r>
      <w:r>
        <w:tab/>
      </w:r>
      <w:r>
        <w:tab/>
      </w:r>
      <w:r w:rsidR="000C2CBF" w:rsidRPr="00FA5AF4">
        <w:tab/>
        <w:t>(2)</w:t>
      </w:r>
    </w:p>
    <w:p w:rsidR="000C2CBF" w:rsidRPr="00FA5AF4" w:rsidRDefault="000C2CBF" w:rsidP="002B5AE2">
      <w:r w:rsidRPr="00FA5AF4">
        <w:t>Proud jsme vypočítali podle vzorce (1) a dosadili do vzorce (2). Tím jsme vypočítali výkon na rezistoru R</w:t>
      </w:r>
      <w:r w:rsidRPr="002B5AE2">
        <w:rPr>
          <w:vertAlign w:val="subscript"/>
        </w:rPr>
        <w:t>1</w:t>
      </w:r>
      <w:r w:rsidRPr="00FA5AF4">
        <w:t>.</w:t>
      </w:r>
    </w:p>
    <w:p w:rsidR="000C2CBF" w:rsidRPr="00FA5AF4" w:rsidRDefault="00987827" w:rsidP="008333EC">
      <w:pPr>
        <w:pStyle w:val="Nadpis2"/>
      </w:pPr>
      <w:bookmarkStart w:id="22" w:name="_Toc443934375"/>
      <w:bookmarkStart w:id="23" w:name="_Toc450838580"/>
      <w:bookmarkStart w:id="24" w:name="_Toc525402563"/>
      <w:r>
        <w:t>Citace</w:t>
      </w:r>
      <w:bookmarkEnd w:id="22"/>
      <w:bookmarkEnd w:id="23"/>
      <w:bookmarkEnd w:id="24"/>
    </w:p>
    <w:p w:rsidR="000C2CBF" w:rsidRPr="00FA5AF4" w:rsidRDefault="000C2CBF" w:rsidP="008333EC">
      <w:r w:rsidRPr="00FA5AF4">
        <w:t>Ve svých pracích chcete někdy doslova ocitovat jiného autora. Abyste se vyhnuli nařčení z „vykrádání“ myšlenek a slov někoho druhého a nebyli obviněni z porušování autorských práv, je nutné každou použitou citaci správně označit.</w:t>
      </w:r>
    </w:p>
    <w:p w:rsidR="000C2CBF" w:rsidRPr="00FA5AF4" w:rsidRDefault="000C2CBF" w:rsidP="008333EC">
      <w:r w:rsidRPr="00FA5AF4">
        <w:t>Podobná situace nastává, chcete-li v práci použít obrázek, který jste od někoho převzali, třeba z internetu.</w:t>
      </w:r>
    </w:p>
    <w:p w:rsidR="000C2CBF" w:rsidRDefault="000C2CBF" w:rsidP="008333EC">
      <w:r w:rsidRPr="00FA5AF4">
        <w:t>Jak to tedy uděláme?</w:t>
      </w:r>
    </w:p>
    <w:p w:rsidR="000C2CBF" w:rsidRPr="00FA5AF4" w:rsidRDefault="000C2CBF" w:rsidP="008333EC">
      <w:r w:rsidRPr="00FA5AF4">
        <w:t xml:space="preserve">Pokud použijete v textu převzatý (zkopírovaný) text, musíte na </w:t>
      </w:r>
      <w:r w:rsidR="007B5F8E">
        <w:t xml:space="preserve">jeho </w:t>
      </w:r>
      <w:r w:rsidRPr="00FA5AF4">
        <w:t xml:space="preserve">konci dát </w:t>
      </w:r>
      <w:r w:rsidR="007B5F8E">
        <w:t>číslo citace</w:t>
      </w:r>
      <w:r w:rsidRPr="00FA5AF4">
        <w:t xml:space="preserve">. Na konci </w:t>
      </w:r>
      <w:r w:rsidR="007B5F8E">
        <w:t>stránky se potom uvede poznámka pod čarou, kde konkrétně uvedeme zdroj citace</w:t>
      </w:r>
      <w:r w:rsidRPr="00FA5AF4">
        <w:t>.</w:t>
      </w:r>
    </w:p>
    <w:p w:rsidR="005A62F2" w:rsidRDefault="005A62F2" w:rsidP="008333EC">
      <w:pPr>
        <w:pStyle w:val="Nadpis3"/>
      </w:pPr>
      <w:bookmarkStart w:id="25" w:name="_Toc525402564"/>
      <w:r>
        <w:t>Příklad citace z knihy</w:t>
      </w:r>
      <w:bookmarkEnd w:id="25"/>
    </w:p>
    <w:p w:rsidR="005A62F2" w:rsidRDefault="007B5F8E" w:rsidP="008333EC">
      <w:r>
        <w:t>Následující odstavec je převzat z knihy Operační zesilovač</w:t>
      </w:r>
      <w:r w:rsidR="00620FB3">
        <w:t>e v elektronice</w:t>
      </w:r>
      <w:r>
        <w:t>.</w:t>
      </w:r>
    </w:p>
    <w:p w:rsidR="007B5F8E" w:rsidRDefault="00620FB3" w:rsidP="008333EC">
      <w:r>
        <w:t xml:space="preserve">Boucherotův člen je běžně zapojován u většiny výkonových integrovaných zesilovačů. Upravuje impedanční poměry výstupu na vysokých frekvencích tak, aby nedocházelo k nežádoucím oscilacím </w:t>
      </w:r>
      <w:r>
        <w:rPr>
          <w:rStyle w:val="Znakapoznpodarou"/>
        </w:rPr>
        <w:footnoteReference w:id="2"/>
      </w:r>
      <w:r>
        <w:t>.</w:t>
      </w:r>
    </w:p>
    <w:p w:rsidR="00620FB3" w:rsidRDefault="00620FB3" w:rsidP="008333EC">
      <w:r>
        <w:t xml:space="preserve">Na konci slova oscilacím vložíte poznámku pod čarou manu </w:t>
      </w:r>
      <w:r w:rsidRPr="00620FB3">
        <w:rPr>
          <w:b/>
        </w:rPr>
        <w:t>Odkaz / Vložit pozn. pod čarou</w:t>
      </w:r>
      <w:r>
        <w:t xml:space="preserve">. Tím se vytvoří odkaz </w:t>
      </w:r>
      <w:r w:rsidRPr="000C2728">
        <w:rPr>
          <w:b/>
          <w:vertAlign w:val="superscript"/>
        </w:rPr>
        <w:t>1</w:t>
      </w:r>
      <w:r>
        <w:t xml:space="preserve"> a na konci stránky se doplní čára s číslem odkazu. Tam doplníte název knihy.</w:t>
      </w:r>
    </w:p>
    <w:p w:rsidR="000C2CBF" w:rsidRPr="00FA5AF4" w:rsidRDefault="00620FB3" w:rsidP="008333EC">
      <w:r>
        <w:t xml:space="preserve">Jak správně napsat název? Pomůže nám </w:t>
      </w:r>
      <w:hyperlink r:id="rId13" w:history="1">
        <w:r w:rsidRPr="004C6CD6">
          <w:rPr>
            <w:rStyle w:val="Hypertextovodkaz"/>
          </w:rPr>
          <w:t>www.citace.com</w:t>
        </w:r>
      </w:hyperlink>
      <w:r>
        <w:t xml:space="preserve">, kde </w:t>
      </w:r>
      <w:r w:rsidR="006E18DD">
        <w:t xml:space="preserve">si knihu podle ISBN nebo názvu najdete a citaci si necháte </w:t>
      </w:r>
      <w:r>
        <w:t>vygener</w:t>
      </w:r>
      <w:r w:rsidR="006E18DD">
        <w:t>ovat</w:t>
      </w:r>
      <w:r>
        <w:t xml:space="preserve">. </w:t>
      </w:r>
    </w:p>
    <w:p w:rsidR="005A62F2" w:rsidRDefault="005A62F2" w:rsidP="008333EC">
      <w:pPr>
        <w:pStyle w:val="Nadpis3"/>
      </w:pPr>
      <w:bookmarkStart w:id="26" w:name="_Toc525402565"/>
      <w:r>
        <w:t>Příklad citace z www stránky</w:t>
      </w:r>
      <w:bookmarkEnd w:id="26"/>
    </w:p>
    <w:p w:rsidR="005A62F2" w:rsidRDefault="005A62F2" w:rsidP="005A62F2">
      <w:pPr>
        <w:ind w:firstLine="0"/>
        <w:jc w:val="left"/>
      </w:pPr>
      <w:r>
        <w:t xml:space="preserve">Následující odstavec je převzat z </w:t>
      </w:r>
      <w:hyperlink r:id="rId14" w:history="1">
        <w:r w:rsidRPr="004C6CD6">
          <w:rPr>
            <w:rStyle w:val="Hypertextovodkaz"/>
          </w:rPr>
          <w:t>https://cs.wikipedia.org/wiki/Opera%C4%8Dn%C3%AD_zesilova%C4%8D</w:t>
        </w:r>
      </w:hyperlink>
      <w:r>
        <w:t>.</w:t>
      </w:r>
    </w:p>
    <w:p w:rsidR="005A62F2" w:rsidRPr="005A62F2" w:rsidRDefault="005A62F2" w:rsidP="005A62F2">
      <w:r w:rsidRPr="005A62F2">
        <w:t>Operační zesilovače byly původně vyvinuty pro realizaci </w:t>
      </w:r>
      <w:hyperlink r:id="rId15" w:tooltip="Matematická operace" w:history="1">
        <w:r w:rsidRPr="005A62F2">
          <w:t>matematických operací</w:t>
        </w:r>
      </w:hyperlink>
      <w:r w:rsidRPr="005A62F2">
        <w:t> (odtud pak jejich název) v éře </w:t>
      </w:r>
      <w:hyperlink r:id="rId16" w:tooltip="Analogový počítač" w:history="1">
        <w:r w:rsidRPr="005A62F2">
          <w:t>analogových počítačů</w:t>
        </w:r>
      </w:hyperlink>
      <w:r w:rsidRPr="005A62F2">
        <w:t>.</w:t>
      </w:r>
    </w:p>
    <w:p w:rsidR="005A62F2" w:rsidRPr="005A62F2" w:rsidRDefault="005A62F2" w:rsidP="005A62F2">
      <w:r w:rsidRPr="005A62F2">
        <w:lastRenderedPageBreak/>
        <w:t>První operační zesilovače byly konstruovány z </w:t>
      </w:r>
      <w:hyperlink r:id="rId17" w:tooltip="Elektronka" w:history="1">
        <w:r w:rsidRPr="005A62F2">
          <w:t>elektronek</w:t>
        </w:r>
      </w:hyperlink>
      <w:r w:rsidRPr="005A62F2">
        <w:t> a později se přešlo na </w:t>
      </w:r>
      <w:hyperlink r:id="rId18" w:tooltip="Diskrétní" w:history="1">
        <w:r w:rsidRPr="005A62F2">
          <w:t>diskrétní</w:t>
        </w:r>
      </w:hyperlink>
      <w:r w:rsidRPr="005A62F2">
        <w:t> </w:t>
      </w:r>
      <w:hyperlink r:id="rId19" w:tooltip="Polovodič" w:history="1">
        <w:r w:rsidRPr="005A62F2">
          <w:t>polovodičové</w:t>
        </w:r>
      </w:hyperlink>
      <w:r w:rsidRPr="005A62F2">
        <w:t> součástky. Dnešní operační zesilovače jsou téměř výhradně konstruovány jako </w:t>
      </w:r>
      <w:hyperlink r:id="rId20" w:tooltip="Integrovaný obvod" w:history="1">
        <w:r w:rsidRPr="005A62F2">
          <w:t>integrované obvody</w:t>
        </w:r>
      </w:hyperlink>
      <w:r w:rsidRPr="005A62F2">
        <w:t>, přičemž často jeden takový obvod sdružuje několik OZ.</w:t>
      </w:r>
    </w:p>
    <w:p w:rsidR="002B5AE2" w:rsidRPr="00FA5AF4" w:rsidRDefault="005A62F2" w:rsidP="008333EC">
      <w:r w:rsidRPr="005A62F2">
        <w:t>První integrované operační zesilovače pocházejí z konce 60. let 20. století. Vůbec první byl obvod </w:t>
      </w:r>
      <w:hyperlink r:id="rId21" w:tooltip="Fairchild (obvod) (stránka neexistuje)" w:history="1">
        <w:r w:rsidRPr="005A62F2">
          <w:t>Fairchild</w:t>
        </w:r>
      </w:hyperlink>
      <w:r w:rsidRPr="005A62F2">
        <w:t>μA709, ale ten byl brzy vytlačen obvodem </w:t>
      </w:r>
      <w:hyperlink r:id="rId22" w:tooltip="ΜA741 (stránka neexistuje)" w:history="1">
        <w:r w:rsidRPr="005A62F2">
          <w:t>μA741</w:t>
        </w:r>
      </w:hyperlink>
      <w:r w:rsidRPr="005A62F2">
        <w:t>, který je naprostou klasikou ve světě operačních zesilovačů a vyrábí jej mnoho firem v mnoha provedeních dodnes. Oba dva uvedené typy jakož i řada dalších OZ jsou konstruovány pouze z bipolárních </w:t>
      </w:r>
      <w:hyperlink r:id="rId23" w:tooltip="Tranzistor" w:history="1">
        <w:r w:rsidRPr="005A62F2">
          <w:t>tranzistorů</w:t>
        </w:r>
      </w:hyperlink>
      <w:r>
        <w:rPr>
          <w:rStyle w:val="Znakapoznpodarou"/>
        </w:rPr>
        <w:footnoteReference w:id="3"/>
      </w:r>
      <w:r>
        <w:t>.</w:t>
      </w:r>
    </w:p>
    <w:p w:rsidR="000C2CBF" w:rsidRPr="00FA5AF4" w:rsidRDefault="000C2CBF" w:rsidP="00D53CC0">
      <w:pPr>
        <w:pStyle w:val="Nadpis1"/>
      </w:pPr>
      <w:bookmarkStart w:id="27" w:name="_Toc450838581"/>
      <w:bookmarkStart w:id="28" w:name="_Toc525402566"/>
      <w:r w:rsidRPr="00FA5AF4">
        <w:lastRenderedPageBreak/>
        <w:t>Pokyny pro psaní textu</w:t>
      </w:r>
      <w:bookmarkEnd w:id="27"/>
      <w:bookmarkEnd w:id="28"/>
    </w:p>
    <w:p w:rsidR="000C2CBF" w:rsidRPr="00FA5AF4" w:rsidRDefault="000C2CBF" w:rsidP="00E177B8">
      <w:pPr>
        <w:pStyle w:val="Odstavecseseznamem"/>
        <w:numPr>
          <w:ilvl w:val="0"/>
          <w:numId w:val="89"/>
        </w:numPr>
      </w:pPr>
      <w:r w:rsidRPr="00FA5AF4">
        <w:t>Další kapitola začíná vždy na nové stránce.</w:t>
      </w:r>
    </w:p>
    <w:p w:rsidR="000C2CBF" w:rsidRPr="00FA5AF4" w:rsidRDefault="000C2CBF" w:rsidP="00E177B8">
      <w:pPr>
        <w:pStyle w:val="Odstavecseseznamem"/>
        <w:numPr>
          <w:ilvl w:val="0"/>
          <w:numId w:val="89"/>
        </w:numPr>
      </w:pPr>
      <w:r w:rsidRPr="00FA5AF4">
        <w:t>Mezera mezi slovy se dělá jen jedna. Chybně   je to    takto .</w:t>
      </w:r>
    </w:p>
    <w:p w:rsidR="000C2CBF" w:rsidRPr="00FA5AF4" w:rsidRDefault="000C2CBF" w:rsidP="00E177B8">
      <w:pPr>
        <w:pStyle w:val="Odstavecseseznamem"/>
        <w:numPr>
          <w:ilvl w:val="0"/>
          <w:numId w:val="89"/>
        </w:numPr>
      </w:pPr>
      <w:r w:rsidRPr="00FA5AF4">
        <w:t>Před tečkou na konci věty se mezera nedělá. Mezi větami se dělá jedna mezera.</w:t>
      </w:r>
    </w:p>
    <w:p w:rsidR="000C2CBF" w:rsidRPr="00FA5AF4" w:rsidRDefault="000C2CBF" w:rsidP="00E177B8">
      <w:pPr>
        <w:pStyle w:val="Odstavecseseznamem"/>
        <w:numPr>
          <w:ilvl w:val="0"/>
          <w:numId w:val="89"/>
        </w:numPr>
      </w:pPr>
      <w:r w:rsidRPr="00FA5AF4">
        <w:t>Horní a dolní indexy je nutné psát takto m</w:t>
      </w:r>
      <w:r w:rsidRPr="00E177B8">
        <w:rPr>
          <w:vertAlign w:val="superscript"/>
        </w:rPr>
        <w:t>3</w:t>
      </w:r>
      <w:r w:rsidRPr="00FA5AF4">
        <w:t>, H</w:t>
      </w:r>
      <w:r w:rsidRPr="00E177B8">
        <w:rPr>
          <w:vertAlign w:val="subscript"/>
        </w:rPr>
        <w:t>2</w:t>
      </w:r>
      <w:r w:rsidRPr="00FA5AF4">
        <w:t xml:space="preserve">O. Používáme k tomu přímo funkci indexy (ikonky </w:t>
      </w:r>
      <w:r w:rsidR="00241CCE">
        <w:t>X</w:t>
      </w:r>
      <w:r w:rsidRPr="00E177B8">
        <w:rPr>
          <w:vertAlign w:val="subscript"/>
        </w:rPr>
        <w:t>2</w:t>
      </w:r>
      <w:r w:rsidRPr="00FA5AF4">
        <w:t>, X</w:t>
      </w:r>
      <w:r w:rsidRPr="00E177B8">
        <w:rPr>
          <w:vertAlign w:val="superscript"/>
        </w:rPr>
        <w:t>2</w:t>
      </w:r>
      <w:r w:rsidRPr="00FA5AF4">
        <w:t>).</w:t>
      </w:r>
    </w:p>
    <w:p w:rsidR="000C2CBF" w:rsidRPr="00FA5AF4" w:rsidRDefault="000C2CBF" w:rsidP="00E177B8">
      <w:pPr>
        <w:pStyle w:val="Odstavecseseznamem"/>
        <w:numPr>
          <w:ilvl w:val="0"/>
          <w:numId w:val="89"/>
        </w:numPr>
      </w:pPr>
      <w:r w:rsidRPr="00FA5AF4">
        <w:t>Psaní číslovek. Napíšete-li 3. (tj. s tečkou) znamená to třetí. Ale napíšete-li 3 (bez tečky) znamená to tři.</w:t>
      </w:r>
    </w:p>
    <w:p w:rsidR="000C2CBF" w:rsidRPr="00FA5AF4" w:rsidRDefault="000C2CBF" w:rsidP="00E177B8">
      <w:pPr>
        <w:pStyle w:val="Odstavecseseznamem"/>
        <w:numPr>
          <w:ilvl w:val="0"/>
          <w:numId w:val="89"/>
        </w:numPr>
      </w:pPr>
      <w:r w:rsidRPr="00FA5AF4">
        <w:t>Procento má jiný význam píše-li se s mezerou nebo bez mezery. Napíšeme-li 12 %, znamená to dvanáct procent. Napíšeme-li 12%, potom to je dvanáctiprocentní.</w:t>
      </w:r>
    </w:p>
    <w:p w:rsidR="000C2CBF" w:rsidRPr="00FA5AF4" w:rsidRDefault="000C2CBF" w:rsidP="00E177B8">
      <w:pPr>
        <w:pStyle w:val="Odstavecseseznamem"/>
        <w:numPr>
          <w:ilvl w:val="0"/>
          <w:numId w:val="89"/>
        </w:numPr>
      </w:pPr>
      <w:r w:rsidRPr="00FA5AF4">
        <w:t xml:space="preserve">Pomlčka se odděluje z obou stran mezerami, např. zápas Sparta – </w:t>
      </w:r>
      <w:r w:rsidR="008333EC" w:rsidRPr="00FA5AF4">
        <w:t>Slavia</w:t>
      </w:r>
      <w:r w:rsidRPr="00FA5AF4">
        <w:t>.</w:t>
      </w:r>
    </w:p>
    <w:p w:rsidR="000C2CBF" w:rsidRPr="00FA5AF4" w:rsidRDefault="000C2CBF" w:rsidP="00E177B8">
      <w:pPr>
        <w:pStyle w:val="Odstavecseseznamem"/>
        <w:numPr>
          <w:ilvl w:val="0"/>
          <w:numId w:val="89"/>
        </w:numPr>
      </w:pPr>
      <w:r w:rsidRPr="00FA5AF4">
        <w:t>Závorky a uvozovky přiléhají k začátku a konci textu bez mezer, od ostatního textu se oddělí mezerami (Je to „maskot“ družstva.).</w:t>
      </w:r>
    </w:p>
    <w:p w:rsidR="000C2CBF" w:rsidRPr="00FA5AF4" w:rsidRDefault="000C2CBF" w:rsidP="00E177B8">
      <w:pPr>
        <w:pStyle w:val="Odstavecseseznamem"/>
        <w:numPr>
          <w:ilvl w:val="0"/>
          <w:numId w:val="89"/>
        </w:numPr>
      </w:pPr>
      <w:r w:rsidRPr="00FA5AF4">
        <w:t>Značky jednoduchých měřících jednotek se píší s mezerou mezi hodnotou a jednotkou (tj. 10 mm, +6 V, 8,77 kg, 7 x 5 m, 10:00 h, 12 min, -15 ºC, 300 kW, 20 VA). Pokud mezeru neuděláte, znamenalo by to číslovku řadovou tedy, 10mm znamená desetimilimetrový.</w:t>
      </w:r>
    </w:p>
    <w:p w:rsidR="000C2CBF" w:rsidRPr="00FA5AF4" w:rsidRDefault="000C2CBF" w:rsidP="00E177B8">
      <w:pPr>
        <w:pStyle w:val="Odstavecseseznamem"/>
        <w:numPr>
          <w:ilvl w:val="0"/>
          <w:numId w:val="89"/>
        </w:numPr>
      </w:pPr>
      <w:r w:rsidRPr="00FA5AF4">
        <w:t>Mezní úchylky, 5 ±1, 12 ±0,05, pokud jsou uvedeny měrné jednotky, píšou se s číslem rozměru do závorky: (44 ±0,1) mm, (-13 ±2) ºC.</w:t>
      </w:r>
    </w:p>
    <w:p w:rsidR="000C2CBF" w:rsidRPr="00FA5AF4" w:rsidRDefault="000C2CBF" w:rsidP="008333EC">
      <w:pPr>
        <w:pStyle w:val="Nadpis2"/>
      </w:pPr>
      <w:bookmarkStart w:id="29" w:name="_Toc443934377"/>
      <w:bookmarkStart w:id="30" w:name="_Toc450838582"/>
      <w:bookmarkStart w:id="31" w:name="_Toc525402567"/>
      <w:r w:rsidRPr="00FA5AF4">
        <w:t>Nejčastější nedostatky</w:t>
      </w:r>
      <w:bookmarkEnd w:id="29"/>
      <w:bookmarkEnd w:id="30"/>
      <w:bookmarkEnd w:id="31"/>
    </w:p>
    <w:p w:rsidR="000C2CBF" w:rsidRPr="00FA5AF4" w:rsidRDefault="000C2CBF" w:rsidP="00E177B8">
      <w:pPr>
        <w:pStyle w:val="Odstavecseseznamem"/>
        <w:numPr>
          <w:ilvl w:val="0"/>
          <w:numId w:val="88"/>
        </w:numPr>
      </w:pPr>
      <w:r w:rsidRPr="00FA5AF4">
        <w:t xml:space="preserve">V práci jsou gramatické chyby (interpunkce, skloňování, časování aj.) Je možno použít internetovou jazykovou příručku </w:t>
      </w:r>
      <w:r w:rsidRPr="00E177B8">
        <w:rPr>
          <w:rFonts w:eastAsia="LMRoman12-Regular-Identity-H"/>
        </w:rPr>
        <w:t>http://prirucka.ujc.cas.cz</w:t>
      </w:r>
    </w:p>
    <w:p w:rsidR="000C2CBF" w:rsidRPr="00FA5AF4" w:rsidRDefault="000C2CBF" w:rsidP="00E177B8">
      <w:pPr>
        <w:pStyle w:val="Odstavecseseznamem"/>
        <w:numPr>
          <w:ilvl w:val="0"/>
          <w:numId w:val="88"/>
        </w:numPr>
      </w:pPr>
      <w:r w:rsidRPr="00FA5AF4">
        <w:t>V práci jsou neopravené chyby (např. překlepy, dělení slov aj.) Využijte kontrolu pravopisu menu Revize / Pravopis a gramatiky.</w:t>
      </w:r>
    </w:p>
    <w:p w:rsidR="000C2CBF" w:rsidRPr="00FA5AF4" w:rsidRDefault="000C2CBF" w:rsidP="00E177B8">
      <w:pPr>
        <w:pStyle w:val="Odstavecseseznamem"/>
        <w:numPr>
          <w:ilvl w:val="0"/>
          <w:numId w:val="88"/>
        </w:numPr>
      </w:pPr>
      <w:r w:rsidRPr="00FA5AF4">
        <w:t xml:space="preserve">Je zřejmé, že autor před odevzdáním práci nekontroloval. </w:t>
      </w:r>
    </w:p>
    <w:p w:rsidR="000C2CBF" w:rsidRPr="00FA5AF4" w:rsidRDefault="000C2CBF" w:rsidP="00E177B8">
      <w:pPr>
        <w:pStyle w:val="Odstavecseseznamem"/>
        <w:numPr>
          <w:ilvl w:val="0"/>
          <w:numId w:val="88"/>
        </w:numPr>
      </w:pPr>
      <w:r w:rsidRPr="00FA5AF4">
        <w:t xml:space="preserve">Nevhodná úprava textů, obrázků a tabulek (např. nezarovnaný text, různé typ písma, nejednotné okraje, nevhodné zvýrazňování aj.) </w:t>
      </w:r>
    </w:p>
    <w:p w:rsidR="000C2CBF" w:rsidRPr="00FA5AF4" w:rsidRDefault="000C2CBF" w:rsidP="00E177B8">
      <w:pPr>
        <w:pStyle w:val="Odstavecseseznamem"/>
        <w:numPr>
          <w:ilvl w:val="0"/>
          <w:numId w:val="88"/>
        </w:numPr>
      </w:pPr>
      <w:r w:rsidRPr="00FA5AF4">
        <w:t>Jsou použity různé druhy písma. To svědčí jen o tom, že autor text jen kopíroval.</w:t>
      </w:r>
    </w:p>
    <w:p w:rsidR="000C2CBF" w:rsidRPr="00FA5AF4" w:rsidRDefault="000C2CBF" w:rsidP="00E177B8">
      <w:pPr>
        <w:pStyle w:val="Odstavecseseznamem"/>
        <w:numPr>
          <w:ilvl w:val="0"/>
          <w:numId w:val="88"/>
        </w:numPr>
      </w:pPr>
      <w:r w:rsidRPr="00FA5AF4">
        <w:t>Obrázky, tabulky, vzorce aj. nejsou očíslovány a označeny názvem.</w:t>
      </w:r>
    </w:p>
    <w:p w:rsidR="000C2CBF" w:rsidRPr="00FA5AF4" w:rsidRDefault="000C2CBF" w:rsidP="00E177B8">
      <w:pPr>
        <w:pStyle w:val="Odstavecseseznamem"/>
        <w:numPr>
          <w:ilvl w:val="0"/>
          <w:numId w:val="88"/>
        </w:numPr>
      </w:pPr>
      <w:r w:rsidRPr="00FA5AF4">
        <w:t>Věty jsou buď příliš dlouhé, nebo se naopak používají jen holé věty.</w:t>
      </w:r>
    </w:p>
    <w:p w:rsidR="000C2CBF" w:rsidRPr="00FA5AF4" w:rsidRDefault="000C2CBF" w:rsidP="00E177B8">
      <w:pPr>
        <w:pStyle w:val="Odstavecseseznamem"/>
        <w:numPr>
          <w:ilvl w:val="0"/>
          <w:numId w:val="88"/>
        </w:numPr>
      </w:pPr>
      <w:r w:rsidRPr="00FA5AF4">
        <w:t>Používají se hovorové a slangové výrazy atp.</w:t>
      </w:r>
    </w:p>
    <w:p w:rsidR="000C2CBF" w:rsidRDefault="000C2CBF" w:rsidP="00E177B8">
      <w:pPr>
        <w:pStyle w:val="Odstavecseseznamem"/>
        <w:numPr>
          <w:ilvl w:val="0"/>
          <w:numId w:val="88"/>
        </w:numPr>
      </w:pPr>
      <w:r w:rsidRPr="00FA5AF4">
        <w:t>Nejsou jasné způsoby výpočtu výsledků a údajů.</w:t>
      </w:r>
    </w:p>
    <w:p w:rsidR="00473766" w:rsidRPr="00FA5AF4" w:rsidRDefault="00473766" w:rsidP="008333EC">
      <w:pPr>
        <w:pStyle w:val="Nadpis2"/>
      </w:pPr>
      <w:bookmarkStart w:id="32" w:name="_Toc450838583"/>
      <w:bookmarkStart w:id="33" w:name="_Toc525402568"/>
      <w:r>
        <w:lastRenderedPageBreak/>
        <w:t>Druhá podkapitola</w:t>
      </w:r>
      <w:bookmarkEnd w:id="32"/>
      <w:bookmarkEnd w:id="33"/>
    </w:p>
    <w:p w:rsidR="000C2CBF" w:rsidRDefault="00723655" w:rsidP="008333EC">
      <w:r>
        <w:t>Takto pokračujeme dále až do konce.</w:t>
      </w:r>
      <w:r w:rsidR="002A7377">
        <w:t xml:space="preserve"> Opět styl odstavce Nadpis 2.</w:t>
      </w:r>
    </w:p>
    <w:p w:rsidR="009A63E3" w:rsidRDefault="002A7377" w:rsidP="008333EC">
      <w:pPr>
        <w:pStyle w:val="Nadpis2"/>
      </w:pPr>
      <w:bookmarkStart w:id="34" w:name="_Toc525402569"/>
      <w:r>
        <w:t>Třetí podkapit</w:t>
      </w:r>
      <w:r w:rsidR="00E177B8">
        <w:t>ola</w:t>
      </w:r>
      <w:bookmarkEnd w:id="34"/>
    </w:p>
    <w:p w:rsidR="000C2CBF" w:rsidRPr="00FA5AF4" w:rsidRDefault="000C2CBF" w:rsidP="00D53CC0">
      <w:pPr>
        <w:pStyle w:val="Nadpis1"/>
        <w:numPr>
          <w:ilvl w:val="0"/>
          <w:numId w:val="0"/>
        </w:numPr>
      </w:pPr>
      <w:bookmarkStart w:id="35" w:name="_Toc443934378"/>
      <w:bookmarkStart w:id="36" w:name="_Toc450838584"/>
      <w:bookmarkStart w:id="37" w:name="_Toc525402570"/>
      <w:r w:rsidRPr="00FA5AF4">
        <w:lastRenderedPageBreak/>
        <w:t>Závěr</w:t>
      </w:r>
      <w:bookmarkEnd w:id="35"/>
      <w:bookmarkEnd w:id="36"/>
      <w:bookmarkEnd w:id="37"/>
    </w:p>
    <w:p w:rsidR="00DF67C0" w:rsidRDefault="000C2CBF" w:rsidP="00DF67C0">
      <w:r w:rsidRPr="00FA5AF4">
        <w:t xml:space="preserve">V této kapitole práce se autor věnuje zhodnocení celé práce. Je vhodné hodnotit práci podle bodů zadání. Uveďte, co jste měli udělat, jak jste to udělali a s jakými výsledky, </w:t>
      </w:r>
      <w:r w:rsidR="00DF67C0">
        <w:t xml:space="preserve">poznatky, </w:t>
      </w:r>
      <w:r w:rsidRPr="00FA5AF4">
        <w:t>úspěchy či neúspěchy</w:t>
      </w:r>
      <w:r w:rsidR="00DF67C0">
        <w:t>, vyjádřit se k splnění cíle práce</w:t>
      </w:r>
      <w:r w:rsidRPr="00FA5AF4">
        <w:t>. Je nutné zaujmout konkrétní stanovisko k jednotlivým výstupům práce.</w:t>
      </w:r>
    </w:p>
    <w:p w:rsidR="00DF67C0" w:rsidRDefault="00DF67C0" w:rsidP="00DF67C0">
      <w:r>
        <w:t>Závěr je psán v první osobě jednotného čísla, v minulém čase.</w:t>
      </w:r>
      <w:r w:rsidR="001C6703">
        <w:t xml:space="preserve"> Rozsah závěru je jedna až dvě strany.</w:t>
      </w:r>
    </w:p>
    <w:p w:rsidR="000C2CBF" w:rsidRPr="00FA5AF4" w:rsidRDefault="000C2CBF" w:rsidP="00723655">
      <w:r w:rsidRPr="00FA5AF4">
        <w:t>Nestačí napsat, že se „něco vytvořilo“, ale konkrétně s jakými výsledky, nedokonalosti je potřeba zdůvodnit, uvést možné nápravy, náměty na další práci, výhledy do budoucna atd.</w:t>
      </w:r>
    </w:p>
    <w:p w:rsidR="000C2CBF" w:rsidRPr="00FA5AF4" w:rsidRDefault="000C2CBF" w:rsidP="00D53CC0">
      <w:pPr>
        <w:pStyle w:val="Nadpis1"/>
        <w:numPr>
          <w:ilvl w:val="0"/>
          <w:numId w:val="0"/>
        </w:numPr>
      </w:pPr>
      <w:bookmarkStart w:id="38" w:name="_Toc443934379"/>
      <w:bookmarkStart w:id="39" w:name="_Toc450838585"/>
      <w:bookmarkStart w:id="40" w:name="_Toc525402571"/>
      <w:r w:rsidRPr="00FA5AF4">
        <w:lastRenderedPageBreak/>
        <w:t>Seznam použité literatury</w:t>
      </w:r>
      <w:bookmarkEnd w:id="38"/>
      <w:bookmarkEnd w:id="39"/>
      <w:bookmarkEnd w:id="40"/>
    </w:p>
    <w:p w:rsidR="006F6853" w:rsidRDefault="00765B89" w:rsidP="00D442B2">
      <w:pPr>
        <w:tabs>
          <w:tab w:val="left" w:pos="426"/>
        </w:tabs>
        <w:ind w:firstLine="0"/>
      </w:pPr>
      <w:hyperlink r:id="rId24" w:history="1">
        <w:r w:rsidR="006F6853" w:rsidRPr="00FA7518">
          <w:rPr>
            <w:rStyle w:val="Hypertextovodkaz"/>
          </w:rPr>
          <w:t>http://zetcode.com/wxpython/</w:t>
        </w:r>
      </w:hyperlink>
    </w:p>
    <w:p w:rsidR="006F6853" w:rsidRDefault="00765B89" w:rsidP="00D442B2">
      <w:pPr>
        <w:tabs>
          <w:tab w:val="left" w:pos="426"/>
        </w:tabs>
        <w:ind w:firstLine="0"/>
        <w:rPr>
          <w:rFonts w:eastAsia="LMRoman12-Regular-Identity-H"/>
        </w:rPr>
      </w:pPr>
      <w:hyperlink r:id="rId25" w:history="1">
        <w:r w:rsidR="006F6853" w:rsidRPr="00FA7518">
          <w:rPr>
            <w:rStyle w:val="Hypertextovodkaz"/>
            <w:rFonts w:eastAsia="LMRoman12-Regular-Identity-H"/>
          </w:rPr>
          <w:t>https://stackoverflow.com/questions/32284938/how-to-properly-install-wxpython</w:t>
        </w:r>
      </w:hyperlink>
    </w:p>
    <w:p w:rsidR="006F6853" w:rsidRDefault="00765B89" w:rsidP="00D442B2">
      <w:pPr>
        <w:tabs>
          <w:tab w:val="left" w:pos="426"/>
        </w:tabs>
        <w:ind w:firstLine="0"/>
        <w:rPr>
          <w:rFonts w:eastAsia="LMRoman12-Regular-Identity-H"/>
        </w:rPr>
      </w:pPr>
      <w:hyperlink r:id="rId26" w:history="1">
        <w:r w:rsidR="006F6853" w:rsidRPr="00FA7518">
          <w:rPr>
            <w:rStyle w:val="Hypertextovodkaz"/>
            <w:rFonts w:eastAsia="LMRoman12-Regular-Identity-H"/>
          </w:rPr>
          <w:t>https://wxpython.org/pages/downloads/index.html</w:t>
        </w:r>
      </w:hyperlink>
    </w:p>
    <w:p w:rsidR="006F6853" w:rsidRDefault="00765B89" w:rsidP="00D442B2">
      <w:pPr>
        <w:tabs>
          <w:tab w:val="left" w:pos="426"/>
        </w:tabs>
        <w:ind w:firstLine="0"/>
        <w:rPr>
          <w:rFonts w:eastAsia="LMRoman12-Regular-Identity-H"/>
        </w:rPr>
      </w:pPr>
      <w:hyperlink r:id="rId27" w:history="1">
        <w:r w:rsidR="006F6853" w:rsidRPr="00FA7518">
          <w:rPr>
            <w:rStyle w:val="Hypertextovodkaz"/>
            <w:rFonts w:eastAsia="LMRoman12-Regular-Identity-H"/>
          </w:rPr>
          <w:t>https://dzone.com/articles/creating-a-calculator-with-wxpython</w:t>
        </w:r>
      </w:hyperlink>
    </w:p>
    <w:p w:rsidR="006F6853" w:rsidRDefault="00765B89" w:rsidP="00D442B2">
      <w:pPr>
        <w:tabs>
          <w:tab w:val="left" w:pos="426"/>
        </w:tabs>
        <w:ind w:firstLine="0"/>
        <w:rPr>
          <w:rFonts w:eastAsia="LMRoman12-Regular-Identity-H"/>
        </w:rPr>
      </w:pPr>
      <w:hyperlink r:id="rId28" w:history="1">
        <w:r w:rsidR="006F6853" w:rsidRPr="00FA7518">
          <w:rPr>
            <w:rStyle w:val="Hypertextovodkaz"/>
            <w:rFonts w:eastAsia="LMRoman12-Regular-Identity-H"/>
          </w:rPr>
          <w:t>https://www.youtube.com/watch?v=yw9j5VpXaXI</w:t>
        </w:r>
      </w:hyperlink>
    </w:p>
    <w:p w:rsidR="006F6853" w:rsidRDefault="00765B89" w:rsidP="00D442B2">
      <w:pPr>
        <w:tabs>
          <w:tab w:val="left" w:pos="426"/>
        </w:tabs>
        <w:ind w:firstLine="0"/>
        <w:rPr>
          <w:rFonts w:eastAsia="LMRoman12-Regular-Identity-H"/>
        </w:rPr>
      </w:pPr>
      <w:hyperlink r:id="rId29" w:history="1">
        <w:r w:rsidR="006F6853" w:rsidRPr="00FA7518">
          <w:rPr>
            <w:rStyle w:val="Hypertextovodkaz"/>
            <w:rFonts w:eastAsia="LMRoman12-Regular-Identity-H"/>
          </w:rPr>
          <w:t>https://www.youtube.com/watch?v=oUrrAJTY4tk</w:t>
        </w:r>
      </w:hyperlink>
    </w:p>
    <w:p w:rsidR="006F6853" w:rsidRPr="00FA5AF4" w:rsidRDefault="006F6853" w:rsidP="00D442B2">
      <w:pPr>
        <w:tabs>
          <w:tab w:val="left" w:pos="426"/>
        </w:tabs>
        <w:ind w:firstLine="0"/>
        <w:rPr>
          <w:rFonts w:eastAsia="LMRoman12-Regular-Identity-H"/>
        </w:rPr>
      </w:pPr>
      <w:r w:rsidRPr="006F6853">
        <w:rPr>
          <w:rFonts w:eastAsia="LMRoman12-Regular-Identity-H"/>
        </w:rPr>
        <w:t>https://www.youtube.com/watch?v=8XCWTBit1mw</w:t>
      </w:r>
    </w:p>
    <w:p w:rsidR="000C2CBF" w:rsidRDefault="003E596A" w:rsidP="00D53CC0">
      <w:pPr>
        <w:pStyle w:val="Nadpis1"/>
        <w:numPr>
          <w:ilvl w:val="0"/>
          <w:numId w:val="0"/>
        </w:numPr>
        <w:rPr>
          <w:rFonts w:eastAsia="LMRoman12-Regular-Identity-H"/>
        </w:rPr>
      </w:pPr>
      <w:bookmarkStart w:id="41" w:name="_Toc525402572"/>
      <w:r>
        <w:rPr>
          <w:rFonts w:eastAsia="LMRoman12-Regular-Identity-H"/>
        </w:rPr>
        <w:lastRenderedPageBreak/>
        <w:t>Seznam obrázků a tabulek</w:t>
      </w:r>
      <w:bookmarkEnd w:id="41"/>
    </w:p>
    <w:p w:rsidR="003E596A" w:rsidRPr="003E596A" w:rsidRDefault="003E596A" w:rsidP="008333EC">
      <w:pPr>
        <w:rPr>
          <w:rFonts w:eastAsia="LMRoman12-Regular-Identity-H"/>
        </w:rPr>
      </w:pPr>
      <w:r>
        <w:rPr>
          <w:rFonts w:eastAsia="LMRoman12-Regular-Identity-H"/>
        </w:rPr>
        <w:t>Zde se vkládá jí seznamy obrázků a tabulek. Vložíte to v menu Odkazy / Vložit seznam obrázků, kde vyberete v Obecných / Popisek titulu Obrázek č. a potom Tabulka č.</w:t>
      </w:r>
    </w:p>
    <w:p w:rsidR="00196E64" w:rsidRDefault="00196E64" w:rsidP="00196E64">
      <w:pPr>
        <w:pStyle w:val="Seznamobrzk"/>
        <w:tabs>
          <w:tab w:val="right" w:leader="dot" w:pos="8495"/>
        </w:tabs>
        <w:ind w:firstLine="0"/>
      </w:pPr>
    </w:p>
    <w:p w:rsidR="00196E64" w:rsidRDefault="00765B89" w:rsidP="00196E64">
      <w:pPr>
        <w:pStyle w:val="Seznamobrzk"/>
        <w:tabs>
          <w:tab w:val="right" w:leader="dot" w:pos="8495"/>
        </w:tabs>
        <w:ind w:firstLine="0"/>
        <w:rPr>
          <w:rFonts w:asciiTheme="minorHAnsi" w:eastAsiaTheme="minorEastAsia" w:hAnsiTheme="minorHAnsi" w:cstheme="minorBidi"/>
          <w:noProof/>
          <w:sz w:val="22"/>
          <w:szCs w:val="22"/>
        </w:rPr>
      </w:pPr>
      <w:r>
        <w:fldChar w:fldCharType="begin"/>
      </w:r>
      <w:r w:rsidR="003E596A">
        <w:instrText xml:space="preserve"> TOC \h \z \c "Obrázek č." </w:instrText>
      </w:r>
      <w:r>
        <w:fldChar w:fldCharType="separate"/>
      </w:r>
      <w:hyperlink w:anchor="_Toc509907309" w:history="1">
        <w:r w:rsidR="00196E64" w:rsidRPr="001269C1">
          <w:rPr>
            <w:rStyle w:val="Hypertextovodkaz"/>
            <w:noProof/>
          </w:rPr>
          <w:t>Obrázek č. 1 Elektromagnetický ventil</w:t>
        </w:r>
        <w:r w:rsidR="00196E64">
          <w:rPr>
            <w:noProof/>
            <w:webHidden/>
          </w:rPr>
          <w:tab/>
        </w:r>
        <w:r>
          <w:rPr>
            <w:noProof/>
            <w:webHidden/>
          </w:rPr>
          <w:fldChar w:fldCharType="begin"/>
        </w:r>
        <w:r w:rsidR="00196E64">
          <w:rPr>
            <w:noProof/>
            <w:webHidden/>
          </w:rPr>
          <w:instrText xml:space="preserve"> PAGEREF _Toc509907309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765B89"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0" w:history="1">
        <w:r w:rsidR="00196E64" w:rsidRPr="001269C1">
          <w:rPr>
            <w:rStyle w:val="Hypertextovodkaz"/>
            <w:noProof/>
          </w:rPr>
          <w:t>Obrázek č. 2 Graf spotřeby plynu v letech 2010, 2011 a 2012</w:t>
        </w:r>
        <w:r w:rsidR="00196E64">
          <w:rPr>
            <w:noProof/>
            <w:webHidden/>
          </w:rPr>
          <w:tab/>
        </w:r>
        <w:r>
          <w:rPr>
            <w:noProof/>
            <w:webHidden/>
          </w:rPr>
          <w:fldChar w:fldCharType="begin"/>
        </w:r>
        <w:r w:rsidR="00196E64">
          <w:rPr>
            <w:noProof/>
            <w:webHidden/>
          </w:rPr>
          <w:instrText xml:space="preserve"> PAGEREF _Toc509907310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765B89"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1" w:history="1">
        <w:r w:rsidR="00196E64" w:rsidRPr="001269C1">
          <w:rPr>
            <w:rStyle w:val="Hypertextovodkaz"/>
            <w:noProof/>
          </w:rPr>
          <w:t>Obrázek č. 3 Nevhodná fotografie – nevh</w:t>
        </w:r>
        <w:r w:rsidR="00196E64">
          <w:rPr>
            <w:rStyle w:val="Hypertextovodkaz"/>
            <w:noProof/>
          </w:rPr>
          <w:t>odné pozadí, nečitelné popisky</w:t>
        </w:r>
        <w:r w:rsidR="00196E64" w:rsidRPr="001269C1">
          <w:rPr>
            <w:rStyle w:val="Hypertextovodkaz"/>
            <w:noProof/>
          </w:rPr>
          <w:t>.</w:t>
        </w:r>
        <w:r w:rsidR="00196E64">
          <w:rPr>
            <w:noProof/>
            <w:webHidden/>
          </w:rPr>
          <w:tab/>
        </w:r>
        <w:r>
          <w:rPr>
            <w:noProof/>
            <w:webHidden/>
          </w:rPr>
          <w:fldChar w:fldCharType="begin"/>
        </w:r>
        <w:r w:rsidR="00196E64">
          <w:rPr>
            <w:noProof/>
            <w:webHidden/>
          </w:rPr>
          <w:instrText xml:space="preserve"> PAGEREF _Toc509907311 \h </w:instrText>
        </w:r>
        <w:r>
          <w:rPr>
            <w:noProof/>
            <w:webHidden/>
          </w:rPr>
        </w:r>
        <w:r>
          <w:rPr>
            <w:noProof/>
            <w:webHidden/>
          </w:rPr>
          <w:fldChar w:fldCharType="separate"/>
        </w:r>
        <w:r w:rsidR="00E97917">
          <w:rPr>
            <w:noProof/>
            <w:webHidden/>
          </w:rPr>
          <w:t>3</w:t>
        </w:r>
        <w:r>
          <w:rPr>
            <w:noProof/>
            <w:webHidden/>
          </w:rPr>
          <w:fldChar w:fldCharType="end"/>
        </w:r>
      </w:hyperlink>
    </w:p>
    <w:p w:rsidR="00196E64" w:rsidRDefault="00765B89" w:rsidP="00196E64">
      <w:pPr>
        <w:pStyle w:val="Seznamobrzk"/>
        <w:tabs>
          <w:tab w:val="right" w:leader="dot" w:pos="8495"/>
        </w:tabs>
        <w:ind w:firstLine="0"/>
        <w:rPr>
          <w:rFonts w:asciiTheme="minorHAnsi" w:eastAsiaTheme="minorEastAsia" w:hAnsiTheme="minorHAnsi" w:cstheme="minorBidi"/>
          <w:noProof/>
          <w:sz w:val="22"/>
          <w:szCs w:val="22"/>
        </w:rPr>
      </w:pPr>
      <w:hyperlink w:anchor="_Toc509907312" w:history="1">
        <w:r w:rsidR="00196E64" w:rsidRPr="001269C1">
          <w:rPr>
            <w:rStyle w:val="Hypertextovodkaz"/>
            <w:noProof/>
          </w:rPr>
          <w:t>Obrázek č. 4 Vhodně upravená fotografie</w:t>
        </w:r>
        <w:r w:rsidR="00196E64">
          <w:rPr>
            <w:noProof/>
            <w:webHidden/>
          </w:rPr>
          <w:tab/>
        </w:r>
        <w:r>
          <w:rPr>
            <w:noProof/>
            <w:webHidden/>
          </w:rPr>
          <w:fldChar w:fldCharType="begin"/>
        </w:r>
        <w:r w:rsidR="00196E64">
          <w:rPr>
            <w:noProof/>
            <w:webHidden/>
          </w:rPr>
          <w:instrText xml:space="preserve"> PAGEREF _Toc509907312 \h </w:instrText>
        </w:r>
        <w:r>
          <w:rPr>
            <w:noProof/>
            <w:webHidden/>
          </w:rPr>
        </w:r>
        <w:r>
          <w:rPr>
            <w:noProof/>
            <w:webHidden/>
          </w:rPr>
          <w:fldChar w:fldCharType="separate"/>
        </w:r>
        <w:r w:rsidR="00E97917">
          <w:rPr>
            <w:noProof/>
            <w:webHidden/>
          </w:rPr>
          <w:t>3</w:t>
        </w:r>
        <w:r>
          <w:rPr>
            <w:noProof/>
            <w:webHidden/>
          </w:rPr>
          <w:fldChar w:fldCharType="end"/>
        </w:r>
      </w:hyperlink>
    </w:p>
    <w:p w:rsidR="000C2CBF" w:rsidRPr="00FA5AF4" w:rsidRDefault="00765B89" w:rsidP="00E80C50">
      <w:r>
        <w:fldChar w:fldCharType="end"/>
      </w:r>
    </w:p>
    <w:p w:rsidR="003E596A" w:rsidRDefault="00765B89" w:rsidP="00196E64">
      <w:pPr>
        <w:pStyle w:val="Seznamobrzk"/>
        <w:tabs>
          <w:tab w:val="right" w:leader="dot" w:pos="8495"/>
        </w:tabs>
        <w:ind w:firstLine="0"/>
        <w:rPr>
          <w:rFonts w:ascii="Calibri" w:hAnsi="Calibri"/>
          <w:noProof/>
          <w:sz w:val="22"/>
          <w:szCs w:val="22"/>
        </w:rPr>
      </w:pPr>
      <w:r>
        <w:fldChar w:fldCharType="begin"/>
      </w:r>
      <w:r w:rsidR="003E596A">
        <w:instrText xml:space="preserve"> TOC \h \z \c "Tabulka č." </w:instrText>
      </w:r>
      <w:r>
        <w:fldChar w:fldCharType="separate"/>
      </w:r>
      <w:hyperlink w:anchor="_Toc450839160" w:history="1">
        <w:r w:rsidR="003E596A" w:rsidRPr="006E1920">
          <w:rPr>
            <w:rStyle w:val="Hypertextovodkaz"/>
            <w:noProof/>
          </w:rPr>
          <w:t>Tabulka č. 1: Měření zesílení operačního zesilovače</w:t>
        </w:r>
        <w:r w:rsidR="003E596A">
          <w:rPr>
            <w:noProof/>
            <w:webHidden/>
          </w:rPr>
          <w:tab/>
        </w:r>
        <w:r>
          <w:rPr>
            <w:noProof/>
            <w:webHidden/>
          </w:rPr>
          <w:fldChar w:fldCharType="begin"/>
        </w:r>
        <w:r w:rsidR="003E596A">
          <w:rPr>
            <w:noProof/>
            <w:webHidden/>
          </w:rPr>
          <w:instrText xml:space="preserve"> PAGEREF _Toc450839160 \h </w:instrText>
        </w:r>
        <w:r>
          <w:rPr>
            <w:noProof/>
            <w:webHidden/>
          </w:rPr>
        </w:r>
        <w:r>
          <w:rPr>
            <w:noProof/>
            <w:webHidden/>
          </w:rPr>
          <w:fldChar w:fldCharType="separate"/>
        </w:r>
        <w:r w:rsidR="00E97917">
          <w:rPr>
            <w:noProof/>
            <w:webHidden/>
          </w:rPr>
          <w:t>3</w:t>
        </w:r>
        <w:r>
          <w:rPr>
            <w:noProof/>
            <w:webHidden/>
          </w:rPr>
          <w:fldChar w:fldCharType="end"/>
        </w:r>
      </w:hyperlink>
    </w:p>
    <w:p w:rsidR="00E80C50" w:rsidRDefault="00765B89" w:rsidP="00E80C50">
      <w:r>
        <w:fldChar w:fldCharType="end"/>
      </w:r>
    </w:p>
    <w:p w:rsidR="002A5D5C" w:rsidRDefault="002A5D5C" w:rsidP="002A5D5C">
      <w:pPr>
        <w:pStyle w:val="Nadpis1"/>
        <w:numPr>
          <w:ilvl w:val="0"/>
          <w:numId w:val="0"/>
        </w:numPr>
        <w:rPr>
          <w:rFonts w:eastAsia="LMRoman12-Regular-Identity-H"/>
        </w:rPr>
      </w:pPr>
      <w:r>
        <w:rPr>
          <w:rFonts w:eastAsia="LMRoman12-Regular-Identity-H"/>
        </w:rPr>
        <w:lastRenderedPageBreak/>
        <w:t>Přílohy</w:t>
      </w:r>
    </w:p>
    <w:p w:rsidR="002A5D5C" w:rsidRDefault="002A5D5C" w:rsidP="002A5D5C">
      <w:r>
        <w:t>V přílohách se uvádějí složitější obrázky, grafy, schémata zapojení, schémata desek plošných spojů, výpisy programů, fotografie a podobně, které není vhodné dávat do základního textu práce.</w:t>
      </w:r>
    </w:p>
    <w:p w:rsidR="002A5D5C" w:rsidRDefault="002A5D5C" w:rsidP="002A5D5C">
      <w:r>
        <w:t>Každá příloha je číslovaná a pojmenovaná stejně jako obrázky, včetně zdrojů.</w:t>
      </w:r>
    </w:p>
    <w:p w:rsidR="002A5D5C" w:rsidRDefault="002A5D5C" w:rsidP="002A5D5C"/>
    <w:p w:rsidR="002A5D5C" w:rsidRDefault="002A5D5C" w:rsidP="002A5D5C">
      <w:pPr>
        <w:ind w:firstLine="0"/>
      </w:pPr>
      <w:r>
        <w:t>Příloha č. 1: Poster k maturitní práci.</w:t>
      </w:r>
    </w:p>
    <w:p w:rsidR="002A5D5C" w:rsidRDefault="002A5D5C" w:rsidP="002A5D5C"/>
    <w:p w:rsidR="002A5D5C" w:rsidRPr="002A5D5C" w:rsidRDefault="002A5D5C" w:rsidP="002A5D5C">
      <w:r>
        <w:t xml:space="preserve">Zde bude </w:t>
      </w:r>
      <w:r w:rsidRPr="00C65E68">
        <w:rPr>
          <w:b/>
        </w:rPr>
        <w:t>povinně vložen obrázek vytvořeného posteru</w:t>
      </w:r>
      <w:r>
        <w:t xml:space="preserve"> ve formátu A4, barevný, orientovaný na výšku popř. i šířku.</w:t>
      </w:r>
      <w:bookmarkStart w:id="42" w:name="_GoBack"/>
      <w:bookmarkEnd w:id="42"/>
    </w:p>
    <w:sectPr w:rsidR="002A5D5C" w:rsidRPr="002A5D5C" w:rsidSect="00D552B4">
      <w:headerReference w:type="default" r:id="rId30"/>
      <w:footerReference w:type="default" r:id="rId31"/>
      <w:type w:val="nextColumn"/>
      <w:pgSz w:w="11907" w:h="16840" w:code="9"/>
      <w:pgMar w:top="1418" w:right="1134" w:bottom="1418" w:left="2268" w:header="709" w:footer="709" w:gutter="0"/>
      <w:pgNumType w:chapSep="enDash"/>
      <w:cols w:space="708"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DBF" w:rsidRDefault="002A1DBF">
      <w:r>
        <w:separator/>
      </w:r>
    </w:p>
  </w:endnote>
  <w:endnote w:type="continuationSeparator" w:id="1">
    <w:p w:rsidR="002A1DBF" w:rsidRDefault="002A1D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Koala">
    <w:altName w:val="Times New Roman"/>
    <w:charset w:val="00"/>
    <w:family w:val="auto"/>
    <w:pitch w:val="variable"/>
    <w:sig w:usb0="00000007" w:usb1="00000000" w:usb2="00000000" w:usb3="00000000" w:csb0="00000003"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LMRoman12-Italic-Identity-H">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 w:name="Open Sans">
    <w:altName w:val="Times New Roman"/>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765B89">
    <w:pPr>
      <w:pStyle w:val="Zpat"/>
      <w:jc w:val="right"/>
    </w:pPr>
    <w:r>
      <w:fldChar w:fldCharType="begin"/>
    </w:r>
    <w:r w:rsidR="003B534B">
      <w:instrText xml:space="preserve"> PAGE   \* MERGEFORMAT </w:instrText>
    </w:r>
    <w:r>
      <w:fldChar w:fldCharType="separate"/>
    </w:r>
    <w:r w:rsidR="00697998">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DBF" w:rsidRDefault="002A1DBF">
      <w:r>
        <w:separator/>
      </w:r>
    </w:p>
  </w:footnote>
  <w:footnote w:type="continuationSeparator" w:id="1">
    <w:p w:rsidR="002A1DBF" w:rsidRDefault="002A1DBF">
      <w:r>
        <w:continuationSeparator/>
      </w:r>
    </w:p>
  </w:footnote>
  <w:footnote w:id="2">
    <w:p w:rsidR="00620FB3" w:rsidRDefault="00620FB3">
      <w:pPr>
        <w:pStyle w:val="Textpoznpodarou"/>
      </w:pPr>
      <w:r>
        <w:rPr>
          <w:rStyle w:val="Znakapoznpodarou"/>
        </w:rPr>
        <w:footnoteRef/>
      </w:r>
      <w:r>
        <w:rPr>
          <w:rFonts w:ascii="Open Sans" w:hAnsi="Open Sans"/>
          <w:color w:val="454545"/>
          <w:shd w:val="clear" w:color="auto" w:fill="FFFFFF"/>
        </w:rPr>
        <w:t>PUNČOCHÁŘ, Josef. </w:t>
      </w:r>
      <w:r>
        <w:rPr>
          <w:rFonts w:ascii="Open Sans" w:hAnsi="Open Sans"/>
          <w:i/>
          <w:iCs/>
          <w:color w:val="454545"/>
          <w:shd w:val="clear" w:color="auto" w:fill="FFFFFF"/>
        </w:rPr>
        <w:t>Operační zesilovače v elektronice</w:t>
      </w:r>
      <w:r>
        <w:rPr>
          <w:rFonts w:ascii="Open Sans" w:hAnsi="Open Sans"/>
          <w:color w:val="454545"/>
          <w:shd w:val="clear" w:color="auto" w:fill="FFFFFF"/>
        </w:rPr>
        <w:t>. 2. vyd. Praha: BEN - technická literatura, 1996. ISBN 80-901984-3-0.</w:t>
      </w:r>
    </w:p>
  </w:footnote>
  <w:footnote w:id="3">
    <w:p w:rsidR="005A62F2" w:rsidRPr="00AD75A5" w:rsidRDefault="005A62F2" w:rsidP="005A62F2">
      <w:pPr>
        <w:shd w:val="clear" w:color="auto" w:fill="FFFFFF"/>
        <w:spacing w:before="30" w:after="0" w:line="300" w:lineRule="atLeast"/>
        <w:ind w:firstLine="0"/>
        <w:jc w:val="left"/>
        <w:rPr>
          <w:rFonts w:ascii="Open Sans" w:hAnsi="Open Sans"/>
          <w:color w:val="000000"/>
          <w:szCs w:val="24"/>
        </w:rPr>
      </w:pPr>
      <w:r>
        <w:rPr>
          <w:rStyle w:val="Znakapoznpodarou"/>
        </w:rPr>
        <w:footnoteRef/>
      </w:r>
      <w:r w:rsidRPr="00AD75A5">
        <w:rPr>
          <w:rFonts w:ascii="Open Sans" w:hAnsi="Open Sans"/>
          <w:i/>
          <w:iCs/>
          <w:color w:val="000000"/>
          <w:szCs w:val="24"/>
        </w:rPr>
        <w:t>Https://cs.wikipedia.org/: Operační zesilovač</w:t>
      </w:r>
      <w:r w:rsidRPr="00AD75A5">
        <w:rPr>
          <w:rFonts w:ascii="Open Sans" w:hAnsi="Open Sans"/>
          <w:color w:val="000000"/>
          <w:szCs w:val="24"/>
        </w:rPr>
        <w:t> [online]. [cit. 2018-03-27].</w:t>
      </w:r>
    </w:p>
    <w:p w:rsidR="005A62F2" w:rsidRDefault="005A62F2">
      <w:pPr>
        <w:pStyle w:val="Textpoznpodarou"/>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2B4" w:rsidRDefault="006F6853" w:rsidP="00D552B4">
    <w:pPr>
      <w:pStyle w:val="Zhlav"/>
      <w:pBdr>
        <w:bottom w:val="single" w:sz="4" w:space="0" w:color="auto"/>
      </w:pBdr>
      <w:ind w:firstLine="0"/>
      <w:jc w:val="left"/>
      <w:rPr>
        <w:rFonts w:ascii="Arial" w:hAnsi="Arial"/>
        <w:i/>
      </w:rPr>
    </w:pPr>
    <w:r>
      <w:rPr>
        <w:rFonts w:ascii="Arial" w:hAnsi="Arial"/>
        <w:i/>
      </w:rPr>
      <w:t>WxTutorial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A1E8220"/>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pStyle w:val="Nadpis4"/>
      <w:lvlText w:val="%1.%2.%3.%4"/>
      <w:legacy w:legacy="1" w:legacySpace="113" w:legacyIndent="0"/>
      <w:lvlJc w:val="left"/>
    </w:lvl>
    <w:lvl w:ilvl="4">
      <w:start w:val="1"/>
      <w:numFmt w:val="decimal"/>
      <w:pStyle w:val="Nadpis5"/>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
    <w:nsid w:val="03627C03"/>
    <w:multiLevelType w:val="singleLevel"/>
    <w:tmpl w:val="04050017"/>
    <w:lvl w:ilvl="0">
      <w:start w:val="1"/>
      <w:numFmt w:val="lowerLetter"/>
      <w:lvlText w:val="%1)"/>
      <w:lvlJc w:val="left"/>
      <w:pPr>
        <w:tabs>
          <w:tab w:val="num" w:pos="360"/>
        </w:tabs>
        <w:ind w:left="360" w:hanging="360"/>
      </w:pPr>
    </w:lvl>
  </w:abstractNum>
  <w:abstractNum w:abstractNumId="2">
    <w:nsid w:val="03AB750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
    <w:nsid w:val="04671B2E"/>
    <w:multiLevelType w:val="singleLevel"/>
    <w:tmpl w:val="97A893E8"/>
    <w:lvl w:ilvl="0">
      <w:start w:val="1"/>
      <w:numFmt w:val="decimal"/>
      <w:lvlText w:val="%1)"/>
      <w:lvlJc w:val="right"/>
      <w:pPr>
        <w:tabs>
          <w:tab w:val="num" w:pos="340"/>
        </w:tabs>
        <w:ind w:left="340" w:hanging="52"/>
      </w:pPr>
    </w:lvl>
  </w:abstractNum>
  <w:abstractNum w:abstractNumId="4">
    <w:nsid w:val="07613E9D"/>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B1B2FEA"/>
    <w:multiLevelType w:val="singleLevel"/>
    <w:tmpl w:val="445037CE"/>
    <w:lvl w:ilvl="0">
      <w:start w:val="1"/>
      <w:numFmt w:val="decimal"/>
      <w:lvlText w:val="%1)"/>
      <w:lvlJc w:val="left"/>
      <w:pPr>
        <w:tabs>
          <w:tab w:val="num" w:pos="360"/>
        </w:tabs>
        <w:ind w:left="360" w:hanging="360"/>
      </w:pPr>
      <w:rPr>
        <w:rFonts w:hint="default"/>
      </w:rPr>
    </w:lvl>
  </w:abstractNum>
  <w:abstractNum w:abstractNumId="6">
    <w:nsid w:val="0C1B143E"/>
    <w:multiLevelType w:val="singleLevel"/>
    <w:tmpl w:val="445037CE"/>
    <w:lvl w:ilvl="0">
      <w:start w:val="1"/>
      <w:numFmt w:val="decimal"/>
      <w:lvlText w:val="%1)"/>
      <w:lvlJc w:val="left"/>
      <w:pPr>
        <w:tabs>
          <w:tab w:val="num" w:pos="360"/>
        </w:tabs>
        <w:ind w:left="360" w:hanging="360"/>
      </w:pPr>
      <w:rPr>
        <w:rFonts w:hint="default"/>
      </w:rPr>
    </w:lvl>
  </w:abstractNum>
  <w:abstractNum w:abstractNumId="7">
    <w:nsid w:val="0C5255CC"/>
    <w:multiLevelType w:val="singleLevel"/>
    <w:tmpl w:val="97A893E8"/>
    <w:lvl w:ilvl="0">
      <w:start w:val="1"/>
      <w:numFmt w:val="decimal"/>
      <w:lvlText w:val="%1)"/>
      <w:lvlJc w:val="right"/>
      <w:pPr>
        <w:tabs>
          <w:tab w:val="num" w:pos="340"/>
        </w:tabs>
        <w:ind w:left="340" w:hanging="52"/>
      </w:pPr>
    </w:lvl>
  </w:abstractNum>
  <w:abstractNum w:abstractNumId="8">
    <w:nsid w:val="0E092E92"/>
    <w:multiLevelType w:val="singleLevel"/>
    <w:tmpl w:val="737E4DE4"/>
    <w:lvl w:ilvl="0">
      <w:start w:val="1"/>
      <w:numFmt w:val="lowerLetter"/>
      <w:lvlText w:val="%1)"/>
      <w:lvlJc w:val="left"/>
      <w:pPr>
        <w:tabs>
          <w:tab w:val="num" w:pos="360"/>
        </w:tabs>
        <w:ind w:left="340" w:hanging="340"/>
      </w:pPr>
    </w:lvl>
  </w:abstractNum>
  <w:abstractNum w:abstractNumId="9">
    <w:nsid w:val="10D9024C"/>
    <w:multiLevelType w:val="singleLevel"/>
    <w:tmpl w:val="04050017"/>
    <w:lvl w:ilvl="0">
      <w:start w:val="1"/>
      <w:numFmt w:val="lowerLetter"/>
      <w:lvlText w:val="%1)"/>
      <w:lvlJc w:val="left"/>
      <w:pPr>
        <w:tabs>
          <w:tab w:val="num" w:pos="360"/>
        </w:tabs>
        <w:ind w:left="360" w:hanging="360"/>
      </w:pPr>
      <w:rPr>
        <w:rFonts w:hint="default"/>
      </w:rPr>
    </w:lvl>
  </w:abstractNum>
  <w:abstractNum w:abstractNumId="10">
    <w:nsid w:val="117A3B58"/>
    <w:multiLevelType w:val="singleLevel"/>
    <w:tmpl w:val="7AB62866"/>
    <w:lvl w:ilvl="0">
      <w:start w:val="1"/>
      <w:numFmt w:val="decimal"/>
      <w:lvlText w:val="%1)"/>
      <w:lvlJc w:val="left"/>
      <w:pPr>
        <w:tabs>
          <w:tab w:val="num" w:pos="360"/>
        </w:tabs>
        <w:ind w:left="360" w:hanging="360"/>
      </w:pPr>
      <w:rPr>
        <w:rFonts w:hint="default"/>
      </w:rPr>
    </w:lvl>
  </w:abstractNum>
  <w:abstractNum w:abstractNumId="11">
    <w:nsid w:val="12B738B7"/>
    <w:multiLevelType w:val="singleLevel"/>
    <w:tmpl w:val="2F2AC39A"/>
    <w:lvl w:ilvl="0">
      <w:start w:val="1"/>
      <w:numFmt w:val="bullet"/>
      <w:lvlText w:val="-"/>
      <w:lvlJc w:val="left"/>
      <w:pPr>
        <w:tabs>
          <w:tab w:val="num" w:pos="360"/>
        </w:tabs>
        <w:ind w:left="360" w:hanging="360"/>
      </w:pPr>
      <w:rPr>
        <w:rFonts w:hint="default"/>
      </w:rPr>
    </w:lvl>
  </w:abstractNum>
  <w:abstractNum w:abstractNumId="12">
    <w:nsid w:val="15581599"/>
    <w:multiLevelType w:val="singleLevel"/>
    <w:tmpl w:val="04050017"/>
    <w:lvl w:ilvl="0">
      <w:start w:val="1"/>
      <w:numFmt w:val="lowerLetter"/>
      <w:lvlText w:val="%1)"/>
      <w:lvlJc w:val="left"/>
      <w:pPr>
        <w:tabs>
          <w:tab w:val="num" w:pos="360"/>
        </w:tabs>
        <w:ind w:left="360" w:hanging="360"/>
      </w:pPr>
    </w:lvl>
  </w:abstractNum>
  <w:abstractNum w:abstractNumId="13">
    <w:nsid w:val="156F7AFA"/>
    <w:multiLevelType w:val="singleLevel"/>
    <w:tmpl w:val="AECEAB88"/>
    <w:lvl w:ilvl="0">
      <w:numFmt w:val="bullet"/>
      <w:lvlText w:val="-"/>
      <w:lvlJc w:val="left"/>
      <w:pPr>
        <w:tabs>
          <w:tab w:val="num" w:pos="360"/>
        </w:tabs>
        <w:ind w:left="340" w:hanging="340"/>
      </w:pPr>
      <w:rPr>
        <w:rFonts w:hint="default"/>
      </w:rPr>
    </w:lvl>
  </w:abstractNum>
  <w:abstractNum w:abstractNumId="14">
    <w:nsid w:val="16FC6C20"/>
    <w:multiLevelType w:val="singleLevel"/>
    <w:tmpl w:val="AECEAB88"/>
    <w:lvl w:ilvl="0">
      <w:numFmt w:val="bullet"/>
      <w:lvlText w:val="-"/>
      <w:lvlJc w:val="left"/>
      <w:pPr>
        <w:tabs>
          <w:tab w:val="num" w:pos="360"/>
        </w:tabs>
        <w:ind w:left="340" w:hanging="340"/>
      </w:pPr>
      <w:rPr>
        <w:rFonts w:hint="default"/>
      </w:rPr>
    </w:lvl>
  </w:abstractNum>
  <w:abstractNum w:abstractNumId="15">
    <w:nsid w:val="17750C79"/>
    <w:multiLevelType w:val="singleLevel"/>
    <w:tmpl w:val="445037CE"/>
    <w:lvl w:ilvl="0">
      <w:start w:val="1"/>
      <w:numFmt w:val="decimal"/>
      <w:lvlText w:val="%1)"/>
      <w:lvlJc w:val="left"/>
      <w:pPr>
        <w:tabs>
          <w:tab w:val="num" w:pos="360"/>
        </w:tabs>
        <w:ind w:left="360" w:hanging="360"/>
      </w:pPr>
      <w:rPr>
        <w:rFonts w:hint="default"/>
      </w:rPr>
    </w:lvl>
  </w:abstractNum>
  <w:abstractNum w:abstractNumId="16">
    <w:nsid w:val="183A301D"/>
    <w:multiLevelType w:val="singleLevel"/>
    <w:tmpl w:val="04050017"/>
    <w:lvl w:ilvl="0">
      <w:start w:val="1"/>
      <w:numFmt w:val="lowerLetter"/>
      <w:lvlText w:val="%1)"/>
      <w:lvlJc w:val="left"/>
      <w:pPr>
        <w:tabs>
          <w:tab w:val="num" w:pos="360"/>
        </w:tabs>
        <w:ind w:left="360" w:hanging="360"/>
      </w:pPr>
    </w:lvl>
  </w:abstractNum>
  <w:abstractNum w:abstractNumId="17">
    <w:nsid w:val="186D3A98"/>
    <w:multiLevelType w:val="hybridMultilevel"/>
    <w:tmpl w:val="F41677C0"/>
    <w:lvl w:ilvl="0" w:tplc="7AB62866">
      <w:start w:val="1"/>
      <w:numFmt w:val="decimal"/>
      <w:lvlText w:val="%1)"/>
      <w:lvlJc w:val="left"/>
      <w:pPr>
        <w:tabs>
          <w:tab w:val="num" w:pos="360"/>
        </w:tabs>
        <w:ind w:left="360" w:hanging="360"/>
      </w:pPr>
      <w:rPr>
        <w:rFonts w:hint="default"/>
      </w:rPr>
    </w:lvl>
    <w:lvl w:ilvl="1" w:tplc="933AA8D8">
      <w:start w:val="1"/>
      <w:numFmt w:val="lowerLetter"/>
      <w:lvlText w:val="%2)"/>
      <w:lvlJc w:val="left"/>
      <w:pPr>
        <w:tabs>
          <w:tab w:val="num" w:pos="1210"/>
        </w:tabs>
        <w:ind w:left="121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18E539A1"/>
    <w:multiLevelType w:val="singleLevel"/>
    <w:tmpl w:val="04050017"/>
    <w:lvl w:ilvl="0">
      <w:start w:val="1"/>
      <w:numFmt w:val="lowerLetter"/>
      <w:lvlText w:val="%1)"/>
      <w:lvlJc w:val="left"/>
      <w:pPr>
        <w:tabs>
          <w:tab w:val="num" w:pos="360"/>
        </w:tabs>
        <w:ind w:left="360" w:hanging="360"/>
      </w:pPr>
    </w:lvl>
  </w:abstractNum>
  <w:abstractNum w:abstractNumId="19">
    <w:nsid w:val="1CD26B10"/>
    <w:multiLevelType w:val="hybridMultilevel"/>
    <w:tmpl w:val="0BB2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1EA261CB"/>
    <w:multiLevelType w:val="singleLevel"/>
    <w:tmpl w:val="97A893E8"/>
    <w:lvl w:ilvl="0">
      <w:start w:val="1"/>
      <w:numFmt w:val="decimal"/>
      <w:lvlText w:val="%1)"/>
      <w:lvlJc w:val="right"/>
      <w:pPr>
        <w:tabs>
          <w:tab w:val="num" w:pos="340"/>
        </w:tabs>
        <w:ind w:left="340" w:hanging="52"/>
      </w:pPr>
    </w:lvl>
  </w:abstractNum>
  <w:abstractNum w:abstractNumId="21">
    <w:nsid w:val="1EA73312"/>
    <w:multiLevelType w:val="singleLevel"/>
    <w:tmpl w:val="445037CE"/>
    <w:lvl w:ilvl="0">
      <w:start w:val="1"/>
      <w:numFmt w:val="decimal"/>
      <w:lvlText w:val="%1)"/>
      <w:lvlJc w:val="left"/>
      <w:pPr>
        <w:tabs>
          <w:tab w:val="num" w:pos="360"/>
        </w:tabs>
        <w:ind w:left="360" w:hanging="360"/>
      </w:pPr>
      <w:rPr>
        <w:rFonts w:hint="default"/>
      </w:rPr>
    </w:lvl>
  </w:abstractNum>
  <w:abstractNum w:abstractNumId="22">
    <w:nsid w:val="21056E24"/>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22F07E8A"/>
    <w:multiLevelType w:val="singleLevel"/>
    <w:tmpl w:val="445037CE"/>
    <w:lvl w:ilvl="0">
      <w:start w:val="1"/>
      <w:numFmt w:val="decimal"/>
      <w:lvlText w:val="%1)"/>
      <w:lvlJc w:val="left"/>
      <w:pPr>
        <w:tabs>
          <w:tab w:val="num" w:pos="360"/>
        </w:tabs>
        <w:ind w:left="360" w:hanging="360"/>
      </w:pPr>
      <w:rPr>
        <w:rFonts w:hint="default"/>
      </w:rPr>
    </w:lvl>
  </w:abstractNum>
  <w:abstractNum w:abstractNumId="24">
    <w:nsid w:val="25392652"/>
    <w:multiLevelType w:val="hybridMultilevel"/>
    <w:tmpl w:val="A90A8974"/>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nsid w:val="274F3407"/>
    <w:multiLevelType w:val="singleLevel"/>
    <w:tmpl w:val="DE06398E"/>
    <w:lvl w:ilvl="0">
      <w:start w:val="1"/>
      <w:numFmt w:val="decimal"/>
      <w:lvlText w:val="%1)"/>
      <w:lvlJc w:val="right"/>
      <w:pPr>
        <w:tabs>
          <w:tab w:val="num" w:pos="340"/>
        </w:tabs>
        <w:ind w:left="340" w:hanging="52"/>
      </w:pPr>
    </w:lvl>
  </w:abstractNum>
  <w:abstractNum w:abstractNumId="26">
    <w:nsid w:val="2AAF2573"/>
    <w:multiLevelType w:val="singleLevel"/>
    <w:tmpl w:val="04050017"/>
    <w:lvl w:ilvl="0">
      <w:start w:val="1"/>
      <w:numFmt w:val="lowerLetter"/>
      <w:lvlText w:val="%1)"/>
      <w:lvlJc w:val="left"/>
      <w:pPr>
        <w:tabs>
          <w:tab w:val="num" w:pos="360"/>
        </w:tabs>
        <w:ind w:left="360" w:hanging="360"/>
      </w:pPr>
    </w:lvl>
  </w:abstractNum>
  <w:abstractNum w:abstractNumId="27">
    <w:nsid w:val="2D183F6C"/>
    <w:multiLevelType w:val="singleLevel"/>
    <w:tmpl w:val="445037CE"/>
    <w:lvl w:ilvl="0">
      <w:start w:val="1"/>
      <w:numFmt w:val="decimal"/>
      <w:lvlText w:val="%1)"/>
      <w:lvlJc w:val="left"/>
      <w:pPr>
        <w:tabs>
          <w:tab w:val="num" w:pos="360"/>
        </w:tabs>
        <w:ind w:left="360" w:hanging="360"/>
      </w:pPr>
      <w:rPr>
        <w:rFonts w:hint="default"/>
      </w:rPr>
    </w:lvl>
  </w:abstractNum>
  <w:abstractNum w:abstractNumId="28">
    <w:nsid w:val="2E7B6FF5"/>
    <w:multiLevelType w:val="singleLevel"/>
    <w:tmpl w:val="04050017"/>
    <w:lvl w:ilvl="0">
      <w:start w:val="1"/>
      <w:numFmt w:val="lowerLetter"/>
      <w:lvlText w:val="%1)"/>
      <w:lvlJc w:val="left"/>
      <w:pPr>
        <w:tabs>
          <w:tab w:val="num" w:pos="360"/>
        </w:tabs>
        <w:ind w:left="360" w:hanging="360"/>
      </w:pPr>
    </w:lvl>
  </w:abstractNum>
  <w:abstractNum w:abstractNumId="29">
    <w:nsid w:val="2E7C7B14"/>
    <w:multiLevelType w:val="singleLevel"/>
    <w:tmpl w:val="445037CE"/>
    <w:lvl w:ilvl="0">
      <w:start w:val="1"/>
      <w:numFmt w:val="decimal"/>
      <w:lvlText w:val="%1)"/>
      <w:lvlJc w:val="left"/>
      <w:pPr>
        <w:tabs>
          <w:tab w:val="num" w:pos="360"/>
        </w:tabs>
        <w:ind w:left="360" w:hanging="360"/>
      </w:pPr>
      <w:rPr>
        <w:rFonts w:hint="default"/>
      </w:rPr>
    </w:lvl>
  </w:abstractNum>
  <w:abstractNum w:abstractNumId="30">
    <w:nsid w:val="30FA1E00"/>
    <w:multiLevelType w:val="hybridMultilevel"/>
    <w:tmpl w:val="49581456"/>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nsid w:val="319902A6"/>
    <w:multiLevelType w:val="singleLevel"/>
    <w:tmpl w:val="FB0A563E"/>
    <w:lvl w:ilvl="0">
      <w:numFmt w:val="bullet"/>
      <w:lvlText w:val="-"/>
      <w:lvlJc w:val="left"/>
      <w:pPr>
        <w:tabs>
          <w:tab w:val="num" w:pos="420"/>
        </w:tabs>
        <w:ind w:left="420" w:hanging="360"/>
      </w:pPr>
      <w:rPr>
        <w:rFonts w:hint="default"/>
      </w:rPr>
    </w:lvl>
  </w:abstractNum>
  <w:abstractNum w:abstractNumId="32">
    <w:nsid w:val="321169A0"/>
    <w:multiLevelType w:val="hybridMultilevel"/>
    <w:tmpl w:val="B57628E0"/>
    <w:lvl w:ilvl="0" w:tplc="04050017">
      <w:start w:val="1"/>
      <w:numFmt w:val="lowerLetter"/>
      <w:lvlText w:val="%1)"/>
      <w:lvlJc w:val="left"/>
      <w:pPr>
        <w:tabs>
          <w:tab w:val="num" w:pos="420"/>
        </w:tabs>
        <w:ind w:left="420" w:hanging="360"/>
      </w:p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33">
    <w:nsid w:val="322C01EE"/>
    <w:multiLevelType w:val="hybridMultilevel"/>
    <w:tmpl w:val="7A3A73E0"/>
    <w:lvl w:ilvl="0" w:tplc="7AB62866">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35B80F6D"/>
    <w:multiLevelType w:val="singleLevel"/>
    <w:tmpl w:val="445037CE"/>
    <w:lvl w:ilvl="0">
      <w:start w:val="1"/>
      <w:numFmt w:val="decimal"/>
      <w:lvlText w:val="%1)"/>
      <w:lvlJc w:val="left"/>
      <w:pPr>
        <w:tabs>
          <w:tab w:val="num" w:pos="360"/>
        </w:tabs>
        <w:ind w:left="360" w:hanging="360"/>
      </w:pPr>
      <w:rPr>
        <w:rFonts w:hint="default"/>
      </w:rPr>
    </w:lvl>
  </w:abstractNum>
  <w:abstractNum w:abstractNumId="35">
    <w:nsid w:val="3A477EF1"/>
    <w:multiLevelType w:val="singleLevel"/>
    <w:tmpl w:val="445037CE"/>
    <w:lvl w:ilvl="0">
      <w:start w:val="1"/>
      <w:numFmt w:val="decimal"/>
      <w:lvlText w:val="%1)"/>
      <w:lvlJc w:val="left"/>
      <w:pPr>
        <w:tabs>
          <w:tab w:val="num" w:pos="360"/>
        </w:tabs>
        <w:ind w:left="360" w:hanging="360"/>
      </w:pPr>
      <w:rPr>
        <w:rFonts w:hint="default"/>
      </w:rPr>
    </w:lvl>
  </w:abstractNum>
  <w:abstractNum w:abstractNumId="36">
    <w:nsid w:val="3B310331"/>
    <w:multiLevelType w:val="singleLevel"/>
    <w:tmpl w:val="04050017"/>
    <w:lvl w:ilvl="0">
      <w:start w:val="1"/>
      <w:numFmt w:val="lowerLetter"/>
      <w:lvlText w:val="%1)"/>
      <w:lvlJc w:val="left"/>
      <w:pPr>
        <w:tabs>
          <w:tab w:val="num" w:pos="360"/>
        </w:tabs>
        <w:ind w:left="360" w:hanging="360"/>
      </w:pPr>
    </w:lvl>
  </w:abstractNum>
  <w:abstractNum w:abstractNumId="37">
    <w:nsid w:val="3CB9528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38">
    <w:nsid w:val="3CC17539"/>
    <w:multiLevelType w:val="singleLevel"/>
    <w:tmpl w:val="E59413E8"/>
    <w:lvl w:ilvl="0">
      <w:start w:val="1"/>
      <w:numFmt w:val="lowerLetter"/>
      <w:lvlText w:val="%1)"/>
      <w:lvlJc w:val="left"/>
      <w:pPr>
        <w:tabs>
          <w:tab w:val="num" w:pos="360"/>
        </w:tabs>
        <w:ind w:left="340" w:hanging="340"/>
      </w:pPr>
    </w:lvl>
  </w:abstractNum>
  <w:abstractNum w:abstractNumId="39">
    <w:nsid w:val="3EC43800"/>
    <w:multiLevelType w:val="singleLevel"/>
    <w:tmpl w:val="AECEAB88"/>
    <w:lvl w:ilvl="0">
      <w:numFmt w:val="bullet"/>
      <w:lvlText w:val="-"/>
      <w:lvlJc w:val="left"/>
      <w:pPr>
        <w:tabs>
          <w:tab w:val="num" w:pos="360"/>
        </w:tabs>
        <w:ind w:left="340" w:hanging="340"/>
      </w:pPr>
      <w:rPr>
        <w:rFonts w:hint="default"/>
      </w:rPr>
    </w:lvl>
  </w:abstractNum>
  <w:abstractNum w:abstractNumId="40">
    <w:nsid w:val="412029DC"/>
    <w:multiLevelType w:val="singleLevel"/>
    <w:tmpl w:val="445037CE"/>
    <w:lvl w:ilvl="0">
      <w:start w:val="1"/>
      <w:numFmt w:val="decimal"/>
      <w:lvlText w:val="%1)"/>
      <w:lvlJc w:val="left"/>
      <w:pPr>
        <w:tabs>
          <w:tab w:val="num" w:pos="360"/>
        </w:tabs>
        <w:ind w:left="360" w:hanging="360"/>
      </w:pPr>
      <w:rPr>
        <w:rFonts w:hint="default"/>
      </w:rPr>
    </w:lvl>
  </w:abstractNum>
  <w:abstractNum w:abstractNumId="41">
    <w:nsid w:val="443734DF"/>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42">
    <w:nsid w:val="44F703C4"/>
    <w:multiLevelType w:val="singleLevel"/>
    <w:tmpl w:val="737E4DE4"/>
    <w:lvl w:ilvl="0">
      <w:start w:val="1"/>
      <w:numFmt w:val="lowerLetter"/>
      <w:lvlText w:val="%1)"/>
      <w:lvlJc w:val="left"/>
      <w:pPr>
        <w:tabs>
          <w:tab w:val="num" w:pos="360"/>
        </w:tabs>
        <w:ind w:left="340" w:hanging="340"/>
      </w:pPr>
    </w:lvl>
  </w:abstractNum>
  <w:abstractNum w:abstractNumId="43">
    <w:nsid w:val="4572616D"/>
    <w:multiLevelType w:val="singleLevel"/>
    <w:tmpl w:val="737E4DE4"/>
    <w:lvl w:ilvl="0">
      <w:start w:val="1"/>
      <w:numFmt w:val="lowerLetter"/>
      <w:lvlText w:val="%1)"/>
      <w:lvlJc w:val="left"/>
      <w:pPr>
        <w:tabs>
          <w:tab w:val="num" w:pos="360"/>
        </w:tabs>
        <w:ind w:left="340" w:hanging="340"/>
      </w:pPr>
    </w:lvl>
  </w:abstractNum>
  <w:abstractNum w:abstractNumId="44">
    <w:nsid w:val="45807728"/>
    <w:multiLevelType w:val="singleLevel"/>
    <w:tmpl w:val="FB0A563E"/>
    <w:lvl w:ilvl="0">
      <w:numFmt w:val="bullet"/>
      <w:lvlText w:val="-"/>
      <w:lvlJc w:val="left"/>
      <w:pPr>
        <w:tabs>
          <w:tab w:val="num" w:pos="420"/>
        </w:tabs>
        <w:ind w:left="420" w:hanging="360"/>
      </w:pPr>
      <w:rPr>
        <w:rFonts w:hint="default"/>
      </w:rPr>
    </w:lvl>
  </w:abstractNum>
  <w:abstractNum w:abstractNumId="45">
    <w:nsid w:val="45BC75BE"/>
    <w:multiLevelType w:val="singleLevel"/>
    <w:tmpl w:val="FB0A563E"/>
    <w:lvl w:ilvl="0">
      <w:numFmt w:val="bullet"/>
      <w:lvlText w:val="-"/>
      <w:lvlJc w:val="left"/>
      <w:pPr>
        <w:tabs>
          <w:tab w:val="num" w:pos="420"/>
        </w:tabs>
        <w:ind w:left="420" w:hanging="360"/>
      </w:pPr>
      <w:rPr>
        <w:rFonts w:hint="default"/>
      </w:rPr>
    </w:lvl>
  </w:abstractNum>
  <w:abstractNum w:abstractNumId="46">
    <w:nsid w:val="46FF55B5"/>
    <w:multiLevelType w:val="singleLevel"/>
    <w:tmpl w:val="FB0A563E"/>
    <w:lvl w:ilvl="0">
      <w:numFmt w:val="bullet"/>
      <w:lvlText w:val="-"/>
      <w:lvlJc w:val="left"/>
      <w:pPr>
        <w:tabs>
          <w:tab w:val="num" w:pos="420"/>
        </w:tabs>
        <w:ind w:left="420" w:hanging="360"/>
      </w:pPr>
      <w:rPr>
        <w:rFonts w:hint="default"/>
      </w:rPr>
    </w:lvl>
  </w:abstractNum>
  <w:abstractNum w:abstractNumId="47">
    <w:nsid w:val="48360C97"/>
    <w:multiLevelType w:val="singleLevel"/>
    <w:tmpl w:val="04050017"/>
    <w:lvl w:ilvl="0">
      <w:start w:val="1"/>
      <w:numFmt w:val="lowerLetter"/>
      <w:lvlText w:val="%1)"/>
      <w:lvlJc w:val="left"/>
      <w:pPr>
        <w:tabs>
          <w:tab w:val="num" w:pos="360"/>
        </w:tabs>
        <w:ind w:left="360" w:hanging="360"/>
      </w:pPr>
    </w:lvl>
  </w:abstractNum>
  <w:abstractNum w:abstractNumId="48">
    <w:nsid w:val="49FE61A1"/>
    <w:multiLevelType w:val="hybridMultilevel"/>
    <w:tmpl w:val="87EA7E06"/>
    <w:lvl w:ilvl="0" w:tplc="C2280BA8">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9">
    <w:nsid w:val="4A6C61C5"/>
    <w:multiLevelType w:val="singleLevel"/>
    <w:tmpl w:val="04050017"/>
    <w:lvl w:ilvl="0">
      <w:start w:val="1"/>
      <w:numFmt w:val="lowerLetter"/>
      <w:lvlText w:val="%1)"/>
      <w:lvlJc w:val="left"/>
      <w:pPr>
        <w:tabs>
          <w:tab w:val="num" w:pos="360"/>
        </w:tabs>
        <w:ind w:left="360" w:hanging="360"/>
      </w:pPr>
    </w:lvl>
  </w:abstractNum>
  <w:abstractNum w:abstractNumId="50">
    <w:nsid w:val="4AB65ACC"/>
    <w:multiLevelType w:val="singleLevel"/>
    <w:tmpl w:val="C9A42C88"/>
    <w:lvl w:ilvl="0">
      <w:start w:val="1"/>
      <w:numFmt w:val="decimal"/>
      <w:lvlText w:val="%1)"/>
      <w:lvlJc w:val="right"/>
      <w:pPr>
        <w:tabs>
          <w:tab w:val="num" w:pos="360"/>
        </w:tabs>
        <w:ind w:left="360" w:hanging="72"/>
      </w:pPr>
      <w:rPr>
        <w:rFonts w:hint="default"/>
      </w:rPr>
    </w:lvl>
  </w:abstractNum>
  <w:abstractNum w:abstractNumId="51">
    <w:nsid w:val="51F557A7"/>
    <w:multiLevelType w:val="singleLevel"/>
    <w:tmpl w:val="445037CE"/>
    <w:lvl w:ilvl="0">
      <w:start w:val="1"/>
      <w:numFmt w:val="decimal"/>
      <w:lvlText w:val="%1)"/>
      <w:lvlJc w:val="left"/>
      <w:pPr>
        <w:tabs>
          <w:tab w:val="num" w:pos="360"/>
        </w:tabs>
        <w:ind w:left="360" w:hanging="360"/>
      </w:pPr>
      <w:rPr>
        <w:rFonts w:hint="default"/>
      </w:rPr>
    </w:lvl>
  </w:abstractNum>
  <w:abstractNum w:abstractNumId="52">
    <w:nsid w:val="52013007"/>
    <w:multiLevelType w:val="singleLevel"/>
    <w:tmpl w:val="04050017"/>
    <w:lvl w:ilvl="0">
      <w:start w:val="1"/>
      <w:numFmt w:val="lowerLetter"/>
      <w:lvlText w:val="%1)"/>
      <w:lvlJc w:val="left"/>
      <w:pPr>
        <w:tabs>
          <w:tab w:val="num" w:pos="360"/>
        </w:tabs>
        <w:ind w:left="360" w:hanging="360"/>
      </w:pPr>
    </w:lvl>
  </w:abstractNum>
  <w:abstractNum w:abstractNumId="53">
    <w:nsid w:val="522A579F"/>
    <w:multiLevelType w:val="singleLevel"/>
    <w:tmpl w:val="04050017"/>
    <w:lvl w:ilvl="0">
      <w:start w:val="1"/>
      <w:numFmt w:val="lowerLetter"/>
      <w:lvlText w:val="%1)"/>
      <w:lvlJc w:val="left"/>
      <w:pPr>
        <w:tabs>
          <w:tab w:val="num" w:pos="360"/>
        </w:tabs>
        <w:ind w:left="360" w:hanging="360"/>
      </w:pPr>
    </w:lvl>
  </w:abstractNum>
  <w:abstractNum w:abstractNumId="54">
    <w:nsid w:val="52AB3B7E"/>
    <w:multiLevelType w:val="singleLevel"/>
    <w:tmpl w:val="2F2AC39A"/>
    <w:lvl w:ilvl="0">
      <w:start w:val="1"/>
      <w:numFmt w:val="bullet"/>
      <w:lvlText w:val="-"/>
      <w:lvlJc w:val="left"/>
      <w:pPr>
        <w:tabs>
          <w:tab w:val="num" w:pos="360"/>
        </w:tabs>
        <w:ind w:left="360" w:hanging="360"/>
      </w:pPr>
      <w:rPr>
        <w:rFonts w:hint="default"/>
      </w:rPr>
    </w:lvl>
  </w:abstractNum>
  <w:abstractNum w:abstractNumId="55">
    <w:nsid w:val="52B11D5E"/>
    <w:multiLevelType w:val="singleLevel"/>
    <w:tmpl w:val="445037CE"/>
    <w:lvl w:ilvl="0">
      <w:start w:val="1"/>
      <w:numFmt w:val="decimal"/>
      <w:lvlText w:val="%1)"/>
      <w:lvlJc w:val="left"/>
      <w:pPr>
        <w:tabs>
          <w:tab w:val="num" w:pos="360"/>
        </w:tabs>
        <w:ind w:left="360" w:hanging="360"/>
      </w:pPr>
      <w:rPr>
        <w:rFonts w:hint="default"/>
      </w:rPr>
    </w:lvl>
  </w:abstractNum>
  <w:abstractNum w:abstractNumId="56">
    <w:nsid w:val="52F26781"/>
    <w:multiLevelType w:val="singleLevel"/>
    <w:tmpl w:val="04050017"/>
    <w:lvl w:ilvl="0">
      <w:start w:val="1"/>
      <w:numFmt w:val="lowerLetter"/>
      <w:lvlText w:val="%1)"/>
      <w:lvlJc w:val="left"/>
      <w:pPr>
        <w:tabs>
          <w:tab w:val="num" w:pos="360"/>
        </w:tabs>
        <w:ind w:left="360" w:hanging="360"/>
      </w:pPr>
    </w:lvl>
  </w:abstractNum>
  <w:abstractNum w:abstractNumId="57">
    <w:nsid w:val="53053311"/>
    <w:multiLevelType w:val="hybridMultilevel"/>
    <w:tmpl w:val="8B746F0A"/>
    <w:lvl w:ilvl="0" w:tplc="445037CE">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8">
    <w:nsid w:val="537E6172"/>
    <w:multiLevelType w:val="singleLevel"/>
    <w:tmpl w:val="04050017"/>
    <w:lvl w:ilvl="0">
      <w:start w:val="1"/>
      <w:numFmt w:val="lowerLetter"/>
      <w:lvlText w:val="%1)"/>
      <w:lvlJc w:val="left"/>
      <w:pPr>
        <w:tabs>
          <w:tab w:val="num" w:pos="360"/>
        </w:tabs>
        <w:ind w:left="360" w:hanging="360"/>
      </w:pPr>
    </w:lvl>
  </w:abstractNum>
  <w:abstractNum w:abstractNumId="59">
    <w:nsid w:val="541D1C62"/>
    <w:multiLevelType w:val="singleLevel"/>
    <w:tmpl w:val="04050007"/>
    <w:lvl w:ilvl="0">
      <w:start w:val="1"/>
      <w:numFmt w:val="bullet"/>
      <w:lvlText w:val=""/>
      <w:lvlJc w:val="left"/>
      <w:pPr>
        <w:tabs>
          <w:tab w:val="num" w:pos="360"/>
        </w:tabs>
        <w:ind w:left="360" w:hanging="360"/>
      </w:pPr>
      <w:rPr>
        <w:rFonts w:ascii="Wingdings" w:hAnsi="Wingdings" w:hint="default"/>
        <w:sz w:val="16"/>
      </w:rPr>
    </w:lvl>
  </w:abstractNum>
  <w:abstractNum w:abstractNumId="60">
    <w:nsid w:val="56B41015"/>
    <w:multiLevelType w:val="singleLevel"/>
    <w:tmpl w:val="04050017"/>
    <w:lvl w:ilvl="0">
      <w:start w:val="1"/>
      <w:numFmt w:val="lowerLetter"/>
      <w:lvlText w:val="%1)"/>
      <w:lvlJc w:val="left"/>
      <w:pPr>
        <w:tabs>
          <w:tab w:val="num" w:pos="360"/>
        </w:tabs>
        <w:ind w:left="360" w:hanging="360"/>
      </w:pPr>
    </w:lvl>
  </w:abstractNum>
  <w:abstractNum w:abstractNumId="61">
    <w:nsid w:val="59071A94"/>
    <w:multiLevelType w:val="singleLevel"/>
    <w:tmpl w:val="445037CE"/>
    <w:lvl w:ilvl="0">
      <w:start w:val="1"/>
      <w:numFmt w:val="decimal"/>
      <w:lvlText w:val="%1)"/>
      <w:lvlJc w:val="left"/>
      <w:pPr>
        <w:tabs>
          <w:tab w:val="num" w:pos="360"/>
        </w:tabs>
        <w:ind w:left="360" w:hanging="360"/>
      </w:pPr>
      <w:rPr>
        <w:rFonts w:hint="default"/>
      </w:rPr>
    </w:lvl>
  </w:abstractNum>
  <w:abstractNum w:abstractNumId="62">
    <w:nsid w:val="5BA34798"/>
    <w:multiLevelType w:val="singleLevel"/>
    <w:tmpl w:val="2F2AC39A"/>
    <w:lvl w:ilvl="0">
      <w:start w:val="1"/>
      <w:numFmt w:val="bullet"/>
      <w:lvlText w:val="-"/>
      <w:lvlJc w:val="left"/>
      <w:pPr>
        <w:tabs>
          <w:tab w:val="num" w:pos="360"/>
        </w:tabs>
        <w:ind w:left="360" w:hanging="360"/>
      </w:pPr>
      <w:rPr>
        <w:rFonts w:hint="default"/>
      </w:rPr>
    </w:lvl>
  </w:abstractNum>
  <w:abstractNum w:abstractNumId="63">
    <w:nsid w:val="5DAC6206"/>
    <w:multiLevelType w:val="singleLevel"/>
    <w:tmpl w:val="445037CE"/>
    <w:lvl w:ilvl="0">
      <w:start w:val="1"/>
      <w:numFmt w:val="decimal"/>
      <w:lvlText w:val="%1)"/>
      <w:lvlJc w:val="left"/>
      <w:pPr>
        <w:tabs>
          <w:tab w:val="num" w:pos="360"/>
        </w:tabs>
        <w:ind w:left="360" w:hanging="360"/>
      </w:pPr>
      <w:rPr>
        <w:rFonts w:hint="default"/>
      </w:rPr>
    </w:lvl>
  </w:abstractNum>
  <w:abstractNum w:abstractNumId="64">
    <w:nsid w:val="648A418C"/>
    <w:multiLevelType w:val="singleLevel"/>
    <w:tmpl w:val="737E4DE4"/>
    <w:lvl w:ilvl="0">
      <w:start w:val="1"/>
      <w:numFmt w:val="lowerLetter"/>
      <w:lvlText w:val="%1)"/>
      <w:lvlJc w:val="left"/>
      <w:pPr>
        <w:tabs>
          <w:tab w:val="num" w:pos="360"/>
        </w:tabs>
        <w:ind w:left="340" w:hanging="340"/>
      </w:pPr>
    </w:lvl>
  </w:abstractNum>
  <w:abstractNum w:abstractNumId="65">
    <w:nsid w:val="658C6637"/>
    <w:multiLevelType w:val="singleLevel"/>
    <w:tmpl w:val="E59413E8"/>
    <w:lvl w:ilvl="0">
      <w:start w:val="1"/>
      <w:numFmt w:val="lowerLetter"/>
      <w:lvlText w:val="%1)"/>
      <w:lvlJc w:val="left"/>
      <w:pPr>
        <w:tabs>
          <w:tab w:val="num" w:pos="360"/>
        </w:tabs>
        <w:ind w:left="340" w:hanging="340"/>
      </w:pPr>
    </w:lvl>
  </w:abstractNum>
  <w:abstractNum w:abstractNumId="66">
    <w:nsid w:val="65FC38BB"/>
    <w:multiLevelType w:val="singleLevel"/>
    <w:tmpl w:val="737E4DE4"/>
    <w:lvl w:ilvl="0">
      <w:start w:val="1"/>
      <w:numFmt w:val="lowerLetter"/>
      <w:lvlText w:val="%1)"/>
      <w:lvlJc w:val="left"/>
      <w:pPr>
        <w:tabs>
          <w:tab w:val="num" w:pos="360"/>
        </w:tabs>
        <w:ind w:left="340" w:hanging="340"/>
      </w:pPr>
    </w:lvl>
  </w:abstractNum>
  <w:abstractNum w:abstractNumId="67">
    <w:nsid w:val="660E6878"/>
    <w:multiLevelType w:val="singleLevel"/>
    <w:tmpl w:val="04050017"/>
    <w:lvl w:ilvl="0">
      <w:start w:val="1"/>
      <w:numFmt w:val="lowerLetter"/>
      <w:lvlText w:val="%1)"/>
      <w:lvlJc w:val="left"/>
      <w:pPr>
        <w:tabs>
          <w:tab w:val="num" w:pos="360"/>
        </w:tabs>
        <w:ind w:left="360" w:hanging="360"/>
      </w:pPr>
    </w:lvl>
  </w:abstractNum>
  <w:abstractNum w:abstractNumId="68">
    <w:nsid w:val="66CB4C74"/>
    <w:multiLevelType w:val="singleLevel"/>
    <w:tmpl w:val="445037CE"/>
    <w:lvl w:ilvl="0">
      <w:start w:val="1"/>
      <w:numFmt w:val="decimal"/>
      <w:lvlText w:val="%1)"/>
      <w:lvlJc w:val="left"/>
      <w:pPr>
        <w:tabs>
          <w:tab w:val="num" w:pos="360"/>
        </w:tabs>
        <w:ind w:left="360" w:hanging="360"/>
      </w:pPr>
      <w:rPr>
        <w:rFonts w:hint="default"/>
      </w:rPr>
    </w:lvl>
  </w:abstractNum>
  <w:abstractNum w:abstractNumId="69">
    <w:nsid w:val="678F17FE"/>
    <w:multiLevelType w:val="singleLevel"/>
    <w:tmpl w:val="445037CE"/>
    <w:lvl w:ilvl="0">
      <w:start w:val="1"/>
      <w:numFmt w:val="decimal"/>
      <w:lvlText w:val="%1)"/>
      <w:lvlJc w:val="left"/>
      <w:pPr>
        <w:tabs>
          <w:tab w:val="num" w:pos="360"/>
        </w:tabs>
        <w:ind w:left="360" w:hanging="360"/>
      </w:pPr>
      <w:rPr>
        <w:rFonts w:hint="default"/>
      </w:rPr>
    </w:lvl>
  </w:abstractNum>
  <w:abstractNum w:abstractNumId="70">
    <w:nsid w:val="681B2F26"/>
    <w:multiLevelType w:val="singleLevel"/>
    <w:tmpl w:val="FB0A563E"/>
    <w:lvl w:ilvl="0">
      <w:numFmt w:val="bullet"/>
      <w:lvlText w:val="-"/>
      <w:lvlJc w:val="left"/>
      <w:pPr>
        <w:tabs>
          <w:tab w:val="num" w:pos="420"/>
        </w:tabs>
        <w:ind w:left="420" w:hanging="360"/>
      </w:pPr>
      <w:rPr>
        <w:rFonts w:hint="default"/>
      </w:rPr>
    </w:lvl>
  </w:abstractNum>
  <w:abstractNum w:abstractNumId="71">
    <w:nsid w:val="690C37CB"/>
    <w:multiLevelType w:val="singleLevel"/>
    <w:tmpl w:val="69C064F8"/>
    <w:lvl w:ilvl="0">
      <w:start w:val="1"/>
      <w:numFmt w:val="bullet"/>
      <w:lvlText w:val=""/>
      <w:lvlJc w:val="left"/>
      <w:pPr>
        <w:tabs>
          <w:tab w:val="num" w:pos="360"/>
        </w:tabs>
        <w:ind w:left="360" w:hanging="360"/>
      </w:pPr>
      <w:rPr>
        <w:rFonts w:ascii="Symbol" w:hAnsi="Symbol" w:hint="default"/>
        <w:sz w:val="16"/>
      </w:rPr>
    </w:lvl>
  </w:abstractNum>
  <w:abstractNum w:abstractNumId="72">
    <w:nsid w:val="69C907DA"/>
    <w:multiLevelType w:val="singleLevel"/>
    <w:tmpl w:val="04050017"/>
    <w:lvl w:ilvl="0">
      <w:start w:val="1"/>
      <w:numFmt w:val="lowerLetter"/>
      <w:lvlText w:val="%1)"/>
      <w:lvlJc w:val="left"/>
      <w:pPr>
        <w:tabs>
          <w:tab w:val="num" w:pos="360"/>
        </w:tabs>
        <w:ind w:left="360" w:hanging="360"/>
      </w:pPr>
    </w:lvl>
  </w:abstractNum>
  <w:abstractNum w:abstractNumId="73">
    <w:nsid w:val="6BF86921"/>
    <w:multiLevelType w:val="singleLevel"/>
    <w:tmpl w:val="04050017"/>
    <w:lvl w:ilvl="0">
      <w:start w:val="1"/>
      <w:numFmt w:val="lowerLetter"/>
      <w:lvlText w:val="%1)"/>
      <w:lvlJc w:val="left"/>
      <w:pPr>
        <w:tabs>
          <w:tab w:val="num" w:pos="360"/>
        </w:tabs>
        <w:ind w:left="360" w:hanging="360"/>
      </w:pPr>
    </w:lvl>
  </w:abstractNum>
  <w:abstractNum w:abstractNumId="74">
    <w:nsid w:val="6C2A507E"/>
    <w:multiLevelType w:val="singleLevel"/>
    <w:tmpl w:val="FB0A563E"/>
    <w:lvl w:ilvl="0">
      <w:numFmt w:val="bullet"/>
      <w:lvlText w:val="-"/>
      <w:lvlJc w:val="left"/>
      <w:pPr>
        <w:tabs>
          <w:tab w:val="num" w:pos="420"/>
        </w:tabs>
        <w:ind w:left="420" w:hanging="360"/>
      </w:pPr>
      <w:rPr>
        <w:rFonts w:hint="default"/>
      </w:rPr>
    </w:lvl>
  </w:abstractNum>
  <w:abstractNum w:abstractNumId="75">
    <w:nsid w:val="6D076324"/>
    <w:multiLevelType w:val="singleLevel"/>
    <w:tmpl w:val="2F2AC39A"/>
    <w:lvl w:ilvl="0">
      <w:start w:val="1"/>
      <w:numFmt w:val="bullet"/>
      <w:lvlText w:val="-"/>
      <w:lvlJc w:val="left"/>
      <w:pPr>
        <w:tabs>
          <w:tab w:val="num" w:pos="360"/>
        </w:tabs>
        <w:ind w:left="360" w:hanging="360"/>
      </w:pPr>
      <w:rPr>
        <w:rFonts w:hint="default"/>
      </w:rPr>
    </w:lvl>
  </w:abstractNum>
  <w:abstractNum w:abstractNumId="76">
    <w:nsid w:val="702C07B9"/>
    <w:multiLevelType w:val="singleLevel"/>
    <w:tmpl w:val="445037CE"/>
    <w:lvl w:ilvl="0">
      <w:start w:val="1"/>
      <w:numFmt w:val="decimal"/>
      <w:lvlText w:val="%1)"/>
      <w:lvlJc w:val="left"/>
      <w:pPr>
        <w:tabs>
          <w:tab w:val="num" w:pos="360"/>
        </w:tabs>
        <w:ind w:left="360" w:hanging="360"/>
      </w:pPr>
      <w:rPr>
        <w:rFonts w:hint="default"/>
      </w:rPr>
    </w:lvl>
  </w:abstractNum>
  <w:abstractNum w:abstractNumId="77">
    <w:nsid w:val="753A7C9D"/>
    <w:multiLevelType w:val="singleLevel"/>
    <w:tmpl w:val="445037CE"/>
    <w:lvl w:ilvl="0">
      <w:start w:val="1"/>
      <w:numFmt w:val="decimal"/>
      <w:lvlText w:val="%1)"/>
      <w:lvlJc w:val="left"/>
      <w:pPr>
        <w:tabs>
          <w:tab w:val="num" w:pos="360"/>
        </w:tabs>
        <w:ind w:left="360" w:hanging="360"/>
      </w:pPr>
      <w:rPr>
        <w:rFonts w:hint="default"/>
      </w:rPr>
    </w:lvl>
  </w:abstractNum>
  <w:abstractNum w:abstractNumId="78">
    <w:nsid w:val="76520C3D"/>
    <w:multiLevelType w:val="singleLevel"/>
    <w:tmpl w:val="445037CE"/>
    <w:lvl w:ilvl="0">
      <w:start w:val="1"/>
      <w:numFmt w:val="decimal"/>
      <w:lvlText w:val="%1)"/>
      <w:lvlJc w:val="left"/>
      <w:pPr>
        <w:tabs>
          <w:tab w:val="num" w:pos="360"/>
        </w:tabs>
        <w:ind w:left="360" w:hanging="360"/>
      </w:pPr>
      <w:rPr>
        <w:rFonts w:hint="default"/>
      </w:rPr>
    </w:lvl>
  </w:abstractNum>
  <w:abstractNum w:abstractNumId="79">
    <w:nsid w:val="76AC6796"/>
    <w:multiLevelType w:val="singleLevel"/>
    <w:tmpl w:val="445037CE"/>
    <w:lvl w:ilvl="0">
      <w:start w:val="1"/>
      <w:numFmt w:val="decimal"/>
      <w:lvlText w:val="%1)"/>
      <w:lvlJc w:val="left"/>
      <w:pPr>
        <w:tabs>
          <w:tab w:val="num" w:pos="360"/>
        </w:tabs>
        <w:ind w:left="360" w:hanging="360"/>
      </w:pPr>
      <w:rPr>
        <w:rFonts w:hint="default"/>
      </w:rPr>
    </w:lvl>
  </w:abstractNum>
  <w:abstractNum w:abstractNumId="80">
    <w:nsid w:val="793F2933"/>
    <w:multiLevelType w:val="singleLevel"/>
    <w:tmpl w:val="445037CE"/>
    <w:lvl w:ilvl="0">
      <w:start w:val="1"/>
      <w:numFmt w:val="decimal"/>
      <w:lvlText w:val="%1)"/>
      <w:lvlJc w:val="left"/>
      <w:pPr>
        <w:tabs>
          <w:tab w:val="num" w:pos="360"/>
        </w:tabs>
        <w:ind w:left="360" w:hanging="360"/>
      </w:pPr>
      <w:rPr>
        <w:rFonts w:hint="default"/>
      </w:rPr>
    </w:lvl>
  </w:abstractNum>
  <w:abstractNum w:abstractNumId="81">
    <w:nsid w:val="79A03FCB"/>
    <w:multiLevelType w:val="singleLevel"/>
    <w:tmpl w:val="445037CE"/>
    <w:lvl w:ilvl="0">
      <w:start w:val="1"/>
      <w:numFmt w:val="decimal"/>
      <w:lvlText w:val="%1)"/>
      <w:lvlJc w:val="left"/>
      <w:pPr>
        <w:tabs>
          <w:tab w:val="num" w:pos="360"/>
        </w:tabs>
        <w:ind w:left="360" w:hanging="360"/>
      </w:pPr>
      <w:rPr>
        <w:rFonts w:hint="default"/>
      </w:rPr>
    </w:lvl>
  </w:abstractNum>
  <w:abstractNum w:abstractNumId="82">
    <w:nsid w:val="7AA5649F"/>
    <w:multiLevelType w:val="singleLevel"/>
    <w:tmpl w:val="445037CE"/>
    <w:lvl w:ilvl="0">
      <w:start w:val="1"/>
      <w:numFmt w:val="decimal"/>
      <w:lvlText w:val="%1)"/>
      <w:lvlJc w:val="left"/>
      <w:pPr>
        <w:tabs>
          <w:tab w:val="num" w:pos="360"/>
        </w:tabs>
        <w:ind w:left="360" w:hanging="360"/>
      </w:pPr>
      <w:rPr>
        <w:rFonts w:hint="default"/>
      </w:rPr>
    </w:lvl>
  </w:abstractNum>
  <w:abstractNum w:abstractNumId="83">
    <w:nsid w:val="7AF3091E"/>
    <w:multiLevelType w:val="singleLevel"/>
    <w:tmpl w:val="FB0A563E"/>
    <w:lvl w:ilvl="0">
      <w:numFmt w:val="bullet"/>
      <w:lvlText w:val="-"/>
      <w:lvlJc w:val="left"/>
      <w:pPr>
        <w:tabs>
          <w:tab w:val="num" w:pos="420"/>
        </w:tabs>
        <w:ind w:left="420" w:hanging="360"/>
      </w:pPr>
      <w:rPr>
        <w:rFonts w:hint="default"/>
      </w:rPr>
    </w:lvl>
  </w:abstractNum>
  <w:abstractNum w:abstractNumId="84">
    <w:nsid w:val="7B373968"/>
    <w:multiLevelType w:val="hybridMultilevel"/>
    <w:tmpl w:val="37AC3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nsid w:val="7BA379D8"/>
    <w:multiLevelType w:val="singleLevel"/>
    <w:tmpl w:val="445037CE"/>
    <w:lvl w:ilvl="0">
      <w:start w:val="1"/>
      <w:numFmt w:val="decimal"/>
      <w:lvlText w:val="%1)"/>
      <w:lvlJc w:val="left"/>
      <w:pPr>
        <w:tabs>
          <w:tab w:val="num" w:pos="360"/>
        </w:tabs>
        <w:ind w:left="360" w:hanging="360"/>
      </w:pPr>
      <w:rPr>
        <w:rFonts w:hint="default"/>
      </w:rPr>
    </w:lvl>
  </w:abstractNum>
  <w:abstractNum w:abstractNumId="86">
    <w:nsid w:val="7C8A0A70"/>
    <w:multiLevelType w:val="singleLevel"/>
    <w:tmpl w:val="445037CE"/>
    <w:lvl w:ilvl="0">
      <w:start w:val="1"/>
      <w:numFmt w:val="decimal"/>
      <w:lvlText w:val="%1)"/>
      <w:lvlJc w:val="left"/>
      <w:pPr>
        <w:tabs>
          <w:tab w:val="num" w:pos="360"/>
        </w:tabs>
        <w:ind w:left="360" w:hanging="360"/>
      </w:pPr>
      <w:rPr>
        <w:rFonts w:hint="default"/>
      </w:rPr>
    </w:lvl>
  </w:abstractNum>
  <w:abstractNum w:abstractNumId="87">
    <w:nsid w:val="7CBA42EF"/>
    <w:multiLevelType w:val="singleLevel"/>
    <w:tmpl w:val="04050017"/>
    <w:lvl w:ilvl="0">
      <w:start w:val="1"/>
      <w:numFmt w:val="lowerLetter"/>
      <w:lvlText w:val="%1)"/>
      <w:lvlJc w:val="left"/>
      <w:pPr>
        <w:tabs>
          <w:tab w:val="num" w:pos="360"/>
        </w:tabs>
        <w:ind w:left="360" w:hanging="360"/>
      </w:pPr>
    </w:lvl>
  </w:abstractNum>
  <w:abstractNum w:abstractNumId="88">
    <w:nsid w:val="7D8D55D2"/>
    <w:multiLevelType w:val="singleLevel"/>
    <w:tmpl w:val="2F2AC39A"/>
    <w:lvl w:ilvl="0">
      <w:start w:val="1"/>
      <w:numFmt w:val="bullet"/>
      <w:lvlText w:val="-"/>
      <w:lvlJc w:val="left"/>
      <w:pPr>
        <w:tabs>
          <w:tab w:val="num" w:pos="360"/>
        </w:tabs>
        <w:ind w:left="360" w:hanging="360"/>
      </w:pPr>
      <w:rPr>
        <w:rFonts w:hint="default"/>
      </w:rPr>
    </w:lvl>
  </w:abstractNum>
  <w:num w:numId="1">
    <w:abstractNumId w:val="0"/>
  </w:num>
  <w:num w:numId="2">
    <w:abstractNumId w:val="50"/>
  </w:num>
  <w:num w:numId="3">
    <w:abstractNumId w:val="25"/>
  </w:num>
  <w:num w:numId="4">
    <w:abstractNumId w:val="18"/>
  </w:num>
  <w:num w:numId="5">
    <w:abstractNumId w:val="23"/>
  </w:num>
  <w:num w:numId="6">
    <w:abstractNumId w:val="14"/>
  </w:num>
  <w:num w:numId="7">
    <w:abstractNumId w:val="7"/>
  </w:num>
  <w:num w:numId="8">
    <w:abstractNumId w:val="74"/>
  </w:num>
  <w:num w:numId="9">
    <w:abstractNumId w:val="44"/>
  </w:num>
  <w:num w:numId="10">
    <w:abstractNumId w:val="45"/>
  </w:num>
  <w:num w:numId="11">
    <w:abstractNumId w:val="83"/>
  </w:num>
  <w:num w:numId="12">
    <w:abstractNumId w:val="71"/>
  </w:num>
  <w:num w:numId="13">
    <w:abstractNumId w:val="31"/>
  </w:num>
  <w:num w:numId="14">
    <w:abstractNumId w:val="46"/>
  </w:num>
  <w:num w:numId="15">
    <w:abstractNumId w:val="88"/>
  </w:num>
  <w:num w:numId="16">
    <w:abstractNumId w:val="26"/>
  </w:num>
  <w:num w:numId="17">
    <w:abstractNumId w:val="43"/>
  </w:num>
  <w:num w:numId="18">
    <w:abstractNumId w:val="10"/>
  </w:num>
  <w:num w:numId="19">
    <w:abstractNumId w:val="65"/>
  </w:num>
  <w:num w:numId="20">
    <w:abstractNumId w:val="39"/>
  </w:num>
  <w:num w:numId="21">
    <w:abstractNumId w:val="38"/>
  </w:num>
  <w:num w:numId="22">
    <w:abstractNumId w:val="13"/>
  </w:num>
  <w:num w:numId="23">
    <w:abstractNumId w:val="35"/>
  </w:num>
  <w:num w:numId="24">
    <w:abstractNumId w:val="20"/>
  </w:num>
  <w:num w:numId="25">
    <w:abstractNumId w:val="41"/>
  </w:num>
  <w:num w:numId="26">
    <w:abstractNumId w:val="2"/>
  </w:num>
  <w:num w:numId="27">
    <w:abstractNumId w:val="4"/>
  </w:num>
  <w:num w:numId="28">
    <w:abstractNumId w:val="59"/>
  </w:num>
  <w:num w:numId="29">
    <w:abstractNumId w:val="22"/>
  </w:num>
  <w:num w:numId="30">
    <w:abstractNumId w:val="37"/>
  </w:num>
  <w:num w:numId="31">
    <w:abstractNumId w:val="3"/>
  </w:num>
  <w:num w:numId="32">
    <w:abstractNumId w:val="62"/>
  </w:num>
  <w:num w:numId="33">
    <w:abstractNumId w:val="54"/>
  </w:num>
  <w:num w:numId="34">
    <w:abstractNumId w:val="55"/>
  </w:num>
  <w:num w:numId="35">
    <w:abstractNumId w:val="11"/>
  </w:num>
  <w:num w:numId="36">
    <w:abstractNumId w:val="75"/>
  </w:num>
  <w:num w:numId="37">
    <w:abstractNumId w:val="76"/>
  </w:num>
  <w:num w:numId="38">
    <w:abstractNumId w:val="40"/>
  </w:num>
  <w:num w:numId="39">
    <w:abstractNumId w:val="78"/>
  </w:num>
  <w:num w:numId="40">
    <w:abstractNumId w:val="29"/>
  </w:num>
  <w:num w:numId="41">
    <w:abstractNumId w:val="6"/>
  </w:num>
  <w:num w:numId="42">
    <w:abstractNumId w:val="79"/>
  </w:num>
  <w:num w:numId="43">
    <w:abstractNumId w:val="27"/>
  </w:num>
  <w:num w:numId="44">
    <w:abstractNumId w:val="81"/>
  </w:num>
  <w:num w:numId="45">
    <w:abstractNumId w:val="77"/>
  </w:num>
  <w:num w:numId="46">
    <w:abstractNumId w:val="66"/>
  </w:num>
  <w:num w:numId="47">
    <w:abstractNumId w:val="64"/>
  </w:num>
  <w:num w:numId="48">
    <w:abstractNumId w:val="69"/>
  </w:num>
  <w:num w:numId="49">
    <w:abstractNumId w:val="8"/>
  </w:num>
  <w:num w:numId="50">
    <w:abstractNumId w:val="42"/>
  </w:num>
  <w:num w:numId="51">
    <w:abstractNumId w:val="15"/>
  </w:num>
  <w:num w:numId="52">
    <w:abstractNumId w:val="61"/>
  </w:num>
  <w:num w:numId="53">
    <w:abstractNumId w:val="68"/>
  </w:num>
  <w:num w:numId="54">
    <w:abstractNumId w:val="34"/>
  </w:num>
  <w:num w:numId="55">
    <w:abstractNumId w:val="60"/>
  </w:num>
  <w:num w:numId="56">
    <w:abstractNumId w:val="1"/>
  </w:num>
  <w:num w:numId="57">
    <w:abstractNumId w:val="56"/>
  </w:num>
  <w:num w:numId="58">
    <w:abstractNumId w:val="21"/>
  </w:num>
  <w:num w:numId="59">
    <w:abstractNumId w:val="72"/>
  </w:num>
  <w:num w:numId="60">
    <w:abstractNumId w:val="16"/>
  </w:num>
  <w:num w:numId="61">
    <w:abstractNumId w:val="87"/>
  </w:num>
  <w:num w:numId="62">
    <w:abstractNumId w:val="63"/>
  </w:num>
  <w:num w:numId="63">
    <w:abstractNumId w:val="28"/>
  </w:num>
  <w:num w:numId="64">
    <w:abstractNumId w:val="49"/>
  </w:num>
  <w:num w:numId="65">
    <w:abstractNumId w:val="9"/>
  </w:num>
  <w:num w:numId="66">
    <w:abstractNumId w:val="36"/>
  </w:num>
  <w:num w:numId="67">
    <w:abstractNumId w:val="12"/>
  </w:num>
  <w:num w:numId="68">
    <w:abstractNumId w:val="73"/>
  </w:num>
  <w:num w:numId="69">
    <w:abstractNumId w:val="52"/>
  </w:num>
  <w:num w:numId="70">
    <w:abstractNumId w:val="85"/>
  </w:num>
  <w:num w:numId="71">
    <w:abstractNumId w:val="82"/>
  </w:num>
  <w:num w:numId="72">
    <w:abstractNumId w:val="67"/>
  </w:num>
  <w:num w:numId="73">
    <w:abstractNumId w:val="51"/>
  </w:num>
  <w:num w:numId="74">
    <w:abstractNumId w:val="86"/>
  </w:num>
  <w:num w:numId="75">
    <w:abstractNumId w:val="80"/>
  </w:num>
  <w:num w:numId="76">
    <w:abstractNumId w:val="47"/>
  </w:num>
  <w:num w:numId="77">
    <w:abstractNumId w:val="5"/>
  </w:num>
  <w:num w:numId="78">
    <w:abstractNumId w:val="58"/>
  </w:num>
  <w:num w:numId="79">
    <w:abstractNumId w:val="53"/>
  </w:num>
  <w:num w:numId="80">
    <w:abstractNumId w:val="70"/>
  </w:num>
  <w:num w:numId="81">
    <w:abstractNumId w:val="17"/>
  </w:num>
  <w:num w:numId="82">
    <w:abstractNumId w:val="32"/>
  </w:num>
  <w:num w:numId="83">
    <w:abstractNumId w:val="33"/>
  </w:num>
  <w:num w:numId="84">
    <w:abstractNumId w:val="30"/>
  </w:num>
  <w:num w:numId="85">
    <w:abstractNumId w:val="48"/>
  </w:num>
  <w:num w:numId="86">
    <w:abstractNumId w:val="57"/>
  </w:num>
  <w:num w:numId="87">
    <w:abstractNumId w:val="24"/>
  </w:num>
  <w:num w:numId="88">
    <w:abstractNumId w:val="19"/>
  </w:num>
  <w:num w:numId="89">
    <w:abstractNumId w:val="84"/>
  </w:num>
  <w:num w:numId="90">
    <w:abstractNumId w:val="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1266" fill="f" fillcolor="white" stroke="f">
      <v:fill color="white" on="f"/>
      <v:stroke on="f"/>
    </o:shapedefaults>
  </w:hdrShapeDefaults>
  <w:footnotePr>
    <w:footnote w:id="0"/>
    <w:footnote w:id="1"/>
  </w:footnotePr>
  <w:endnotePr>
    <w:endnote w:id="0"/>
    <w:endnote w:id="1"/>
  </w:endnotePr>
  <w:compat/>
  <w:rsids>
    <w:rsidRoot w:val="006F6853"/>
    <w:rsid w:val="00000684"/>
    <w:rsid w:val="00005943"/>
    <w:rsid w:val="000071AB"/>
    <w:rsid w:val="00007C7D"/>
    <w:rsid w:val="00011815"/>
    <w:rsid w:val="00012AAB"/>
    <w:rsid w:val="000220E8"/>
    <w:rsid w:val="00025BFF"/>
    <w:rsid w:val="00034A7B"/>
    <w:rsid w:val="000350B2"/>
    <w:rsid w:val="000351CA"/>
    <w:rsid w:val="000516E9"/>
    <w:rsid w:val="000531CA"/>
    <w:rsid w:val="0006208F"/>
    <w:rsid w:val="00063C8D"/>
    <w:rsid w:val="00064A95"/>
    <w:rsid w:val="000652D5"/>
    <w:rsid w:val="00070BC7"/>
    <w:rsid w:val="00070F19"/>
    <w:rsid w:val="000773C9"/>
    <w:rsid w:val="000834DD"/>
    <w:rsid w:val="00085958"/>
    <w:rsid w:val="00085AB1"/>
    <w:rsid w:val="00086235"/>
    <w:rsid w:val="00087002"/>
    <w:rsid w:val="000A1882"/>
    <w:rsid w:val="000A2ED4"/>
    <w:rsid w:val="000A3F0C"/>
    <w:rsid w:val="000B0175"/>
    <w:rsid w:val="000B0B08"/>
    <w:rsid w:val="000B32AC"/>
    <w:rsid w:val="000B58E9"/>
    <w:rsid w:val="000B5C59"/>
    <w:rsid w:val="000B60BB"/>
    <w:rsid w:val="000C2728"/>
    <w:rsid w:val="000C2CBF"/>
    <w:rsid w:val="000C53F1"/>
    <w:rsid w:val="000C6E19"/>
    <w:rsid w:val="000C7469"/>
    <w:rsid w:val="000D2A42"/>
    <w:rsid w:val="000D36B2"/>
    <w:rsid w:val="000E09BB"/>
    <w:rsid w:val="000E0A36"/>
    <w:rsid w:val="000E0A5D"/>
    <w:rsid w:val="000E5280"/>
    <w:rsid w:val="000E579E"/>
    <w:rsid w:val="000E66C5"/>
    <w:rsid w:val="000E670D"/>
    <w:rsid w:val="000E6CBD"/>
    <w:rsid w:val="000F0A3E"/>
    <w:rsid w:val="000F1140"/>
    <w:rsid w:val="000F2CDE"/>
    <w:rsid w:val="001019E8"/>
    <w:rsid w:val="0010551A"/>
    <w:rsid w:val="00110430"/>
    <w:rsid w:val="001123EB"/>
    <w:rsid w:val="00113263"/>
    <w:rsid w:val="00124CE0"/>
    <w:rsid w:val="00131C49"/>
    <w:rsid w:val="0013222D"/>
    <w:rsid w:val="00134CD9"/>
    <w:rsid w:val="00135833"/>
    <w:rsid w:val="0013777E"/>
    <w:rsid w:val="00140DB7"/>
    <w:rsid w:val="00143189"/>
    <w:rsid w:val="00143F61"/>
    <w:rsid w:val="00155F76"/>
    <w:rsid w:val="001670BE"/>
    <w:rsid w:val="0017018B"/>
    <w:rsid w:val="0017334C"/>
    <w:rsid w:val="001760D8"/>
    <w:rsid w:val="00176AD9"/>
    <w:rsid w:val="001774AC"/>
    <w:rsid w:val="00181FD2"/>
    <w:rsid w:val="00184352"/>
    <w:rsid w:val="001901B0"/>
    <w:rsid w:val="00196D48"/>
    <w:rsid w:val="00196E64"/>
    <w:rsid w:val="001A2176"/>
    <w:rsid w:val="001A424F"/>
    <w:rsid w:val="001A5B3D"/>
    <w:rsid w:val="001A6614"/>
    <w:rsid w:val="001B25E7"/>
    <w:rsid w:val="001B77AC"/>
    <w:rsid w:val="001C06FD"/>
    <w:rsid w:val="001C130B"/>
    <w:rsid w:val="001C6265"/>
    <w:rsid w:val="001C6703"/>
    <w:rsid w:val="001C7280"/>
    <w:rsid w:val="001D002F"/>
    <w:rsid w:val="001D18C1"/>
    <w:rsid w:val="001E553C"/>
    <w:rsid w:val="001F13A3"/>
    <w:rsid w:val="001F5373"/>
    <w:rsid w:val="00201CA9"/>
    <w:rsid w:val="00203139"/>
    <w:rsid w:val="00206EF6"/>
    <w:rsid w:val="00207D8D"/>
    <w:rsid w:val="00211E4F"/>
    <w:rsid w:val="00220E1B"/>
    <w:rsid w:val="00222BE7"/>
    <w:rsid w:val="00224B00"/>
    <w:rsid w:val="00225684"/>
    <w:rsid w:val="00225891"/>
    <w:rsid w:val="00225A2B"/>
    <w:rsid w:val="00225C81"/>
    <w:rsid w:val="00225E45"/>
    <w:rsid w:val="00226BA3"/>
    <w:rsid w:val="002336D0"/>
    <w:rsid w:val="002338CD"/>
    <w:rsid w:val="00235EF7"/>
    <w:rsid w:val="00237FD0"/>
    <w:rsid w:val="002401BB"/>
    <w:rsid w:val="00241482"/>
    <w:rsid w:val="002414B8"/>
    <w:rsid w:val="00241CCE"/>
    <w:rsid w:val="00241F8B"/>
    <w:rsid w:val="002435E2"/>
    <w:rsid w:val="00243E84"/>
    <w:rsid w:val="00251815"/>
    <w:rsid w:val="00251BDD"/>
    <w:rsid w:val="0025246C"/>
    <w:rsid w:val="002562DE"/>
    <w:rsid w:val="00257120"/>
    <w:rsid w:val="002623EE"/>
    <w:rsid w:val="0028470E"/>
    <w:rsid w:val="00292DFD"/>
    <w:rsid w:val="00297169"/>
    <w:rsid w:val="002A1DBF"/>
    <w:rsid w:val="002A3181"/>
    <w:rsid w:val="002A563D"/>
    <w:rsid w:val="002A5D5C"/>
    <w:rsid w:val="002A62E5"/>
    <w:rsid w:val="002A7377"/>
    <w:rsid w:val="002B1A24"/>
    <w:rsid w:val="002B5AE2"/>
    <w:rsid w:val="002B7F80"/>
    <w:rsid w:val="002C4072"/>
    <w:rsid w:val="002C47D9"/>
    <w:rsid w:val="002D31B6"/>
    <w:rsid w:val="002D3DFE"/>
    <w:rsid w:val="002D4D77"/>
    <w:rsid w:val="002E0816"/>
    <w:rsid w:val="002E0E1D"/>
    <w:rsid w:val="002E3678"/>
    <w:rsid w:val="002E5486"/>
    <w:rsid w:val="002E746D"/>
    <w:rsid w:val="002E796A"/>
    <w:rsid w:val="002F382F"/>
    <w:rsid w:val="002F4E0E"/>
    <w:rsid w:val="003023CB"/>
    <w:rsid w:val="0030392C"/>
    <w:rsid w:val="0030453C"/>
    <w:rsid w:val="003058D2"/>
    <w:rsid w:val="00306438"/>
    <w:rsid w:val="00316951"/>
    <w:rsid w:val="00320130"/>
    <w:rsid w:val="003211ED"/>
    <w:rsid w:val="00321968"/>
    <w:rsid w:val="00330D2C"/>
    <w:rsid w:val="0033499A"/>
    <w:rsid w:val="00335A7C"/>
    <w:rsid w:val="003443E2"/>
    <w:rsid w:val="00360887"/>
    <w:rsid w:val="003622A0"/>
    <w:rsid w:val="00362CD1"/>
    <w:rsid w:val="003704B0"/>
    <w:rsid w:val="00380B09"/>
    <w:rsid w:val="0038511D"/>
    <w:rsid w:val="00390713"/>
    <w:rsid w:val="00391954"/>
    <w:rsid w:val="00392EDD"/>
    <w:rsid w:val="00392EE6"/>
    <w:rsid w:val="003941BC"/>
    <w:rsid w:val="003A1D13"/>
    <w:rsid w:val="003A373E"/>
    <w:rsid w:val="003A3870"/>
    <w:rsid w:val="003A38D8"/>
    <w:rsid w:val="003A7F2B"/>
    <w:rsid w:val="003B534B"/>
    <w:rsid w:val="003D04A1"/>
    <w:rsid w:val="003D0622"/>
    <w:rsid w:val="003D1791"/>
    <w:rsid w:val="003E2630"/>
    <w:rsid w:val="003E596A"/>
    <w:rsid w:val="003F0287"/>
    <w:rsid w:val="003F5100"/>
    <w:rsid w:val="00404BB1"/>
    <w:rsid w:val="00426040"/>
    <w:rsid w:val="00427976"/>
    <w:rsid w:val="00427BCF"/>
    <w:rsid w:val="00443D2C"/>
    <w:rsid w:val="0044536D"/>
    <w:rsid w:val="00446F24"/>
    <w:rsid w:val="00450A90"/>
    <w:rsid w:val="004517D0"/>
    <w:rsid w:val="00462661"/>
    <w:rsid w:val="00464229"/>
    <w:rsid w:val="00473766"/>
    <w:rsid w:val="00475572"/>
    <w:rsid w:val="00476EA0"/>
    <w:rsid w:val="00486C60"/>
    <w:rsid w:val="00491A08"/>
    <w:rsid w:val="004920C5"/>
    <w:rsid w:val="00492BAD"/>
    <w:rsid w:val="00497A88"/>
    <w:rsid w:val="00497DD7"/>
    <w:rsid w:val="004A5D17"/>
    <w:rsid w:val="004B097A"/>
    <w:rsid w:val="004B771B"/>
    <w:rsid w:val="004C31E3"/>
    <w:rsid w:val="004D0BE2"/>
    <w:rsid w:val="004D1DB6"/>
    <w:rsid w:val="004D76EE"/>
    <w:rsid w:val="004E0195"/>
    <w:rsid w:val="004E1401"/>
    <w:rsid w:val="004F7A93"/>
    <w:rsid w:val="004F7B58"/>
    <w:rsid w:val="005016E8"/>
    <w:rsid w:val="00505740"/>
    <w:rsid w:val="0051517D"/>
    <w:rsid w:val="00524F58"/>
    <w:rsid w:val="005339EC"/>
    <w:rsid w:val="0053492D"/>
    <w:rsid w:val="00536DDE"/>
    <w:rsid w:val="00537EFD"/>
    <w:rsid w:val="005421F1"/>
    <w:rsid w:val="005447BB"/>
    <w:rsid w:val="00547492"/>
    <w:rsid w:val="00563F3B"/>
    <w:rsid w:val="005661E9"/>
    <w:rsid w:val="00571F59"/>
    <w:rsid w:val="005771B5"/>
    <w:rsid w:val="00577B7C"/>
    <w:rsid w:val="00591D47"/>
    <w:rsid w:val="005935E7"/>
    <w:rsid w:val="00595AA6"/>
    <w:rsid w:val="00595EBB"/>
    <w:rsid w:val="00596D99"/>
    <w:rsid w:val="005A07BE"/>
    <w:rsid w:val="005A3B14"/>
    <w:rsid w:val="005A48F3"/>
    <w:rsid w:val="005A621F"/>
    <w:rsid w:val="005A62F2"/>
    <w:rsid w:val="005A71E5"/>
    <w:rsid w:val="005A7877"/>
    <w:rsid w:val="005B1A12"/>
    <w:rsid w:val="005B32F1"/>
    <w:rsid w:val="005B67BB"/>
    <w:rsid w:val="005B7A91"/>
    <w:rsid w:val="005C299F"/>
    <w:rsid w:val="005C5F68"/>
    <w:rsid w:val="005C7189"/>
    <w:rsid w:val="005D787E"/>
    <w:rsid w:val="005D7E9E"/>
    <w:rsid w:val="005E5102"/>
    <w:rsid w:val="005E5558"/>
    <w:rsid w:val="005F255A"/>
    <w:rsid w:val="005F315A"/>
    <w:rsid w:val="0060403A"/>
    <w:rsid w:val="00604775"/>
    <w:rsid w:val="00606E84"/>
    <w:rsid w:val="0060780E"/>
    <w:rsid w:val="006105DB"/>
    <w:rsid w:val="0061062C"/>
    <w:rsid w:val="00620FB3"/>
    <w:rsid w:val="00622169"/>
    <w:rsid w:val="00630771"/>
    <w:rsid w:val="00635C3B"/>
    <w:rsid w:val="0063676E"/>
    <w:rsid w:val="00636AD4"/>
    <w:rsid w:val="0064208E"/>
    <w:rsid w:val="00650B77"/>
    <w:rsid w:val="0065532B"/>
    <w:rsid w:val="00657023"/>
    <w:rsid w:val="00657D37"/>
    <w:rsid w:val="0066307C"/>
    <w:rsid w:val="006642B0"/>
    <w:rsid w:val="0066734A"/>
    <w:rsid w:val="00667B86"/>
    <w:rsid w:val="00670564"/>
    <w:rsid w:val="00672973"/>
    <w:rsid w:val="00677322"/>
    <w:rsid w:val="00684D0B"/>
    <w:rsid w:val="00687275"/>
    <w:rsid w:val="006902C7"/>
    <w:rsid w:val="00694DAB"/>
    <w:rsid w:val="00697998"/>
    <w:rsid w:val="006B19AE"/>
    <w:rsid w:val="006B42B5"/>
    <w:rsid w:val="006C09EE"/>
    <w:rsid w:val="006C1A65"/>
    <w:rsid w:val="006D1DE5"/>
    <w:rsid w:val="006D5DDE"/>
    <w:rsid w:val="006E18DD"/>
    <w:rsid w:val="006E3CFA"/>
    <w:rsid w:val="006E46E5"/>
    <w:rsid w:val="006F1688"/>
    <w:rsid w:val="006F59F9"/>
    <w:rsid w:val="006F6853"/>
    <w:rsid w:val="00700052"/>
    <w:rsid w:val="00701F04"/>
    <w:rsid w:val="00705057"/>
    <w:rsid w:val="0070525C"/>
    <w:rsid w:val="00706F03"/>
    <w:rsid w:val="0070754C"/>
    <w:rsid w:val="00707DAA"/>
    <w:rsid w:val="00713984"/>
    <w:rsid w:val="00714FB5"/>
    <w:rsid w:val="0072268A"/>
    <w:rsid w:val="00723655"/>
    <w:rsid w:val="00726438"/>
    <w:rsid w:val="0072773F"/>
    <w:rsid w:val="00732174"/>
    <w:rsid w:val="00742341"/>
    <w:rsid w:val="007574D1"/>
    <w:rsid w:val="007605B1"/>
    <w:rsid w:val="00763AC4"/>
    <w:rsid w:val="00764806"/>
    <w:rsid w:val="00764DD3"/>
    <w:rsid w:val="00765B89"/>
    <w:rsid w:val="00766D59"/>
    <w:rsid w:val="007674D8"/>
    <w:rsid w:val="00770F65"/>
    <w:rsid w:val="00771B4A"/>
    <w:rsid w:val="0077523C"/>
    <w:rsid w:val="00776824"/>
    <w:rsid w:val="0078020A"/>
    <w:rsid w:val="00783148"/>
    <w:rsid w:val="00787BDD"/>
    <w:rsid w:val="007914E8"/>
    <w:rsid w:val="00796183"/>
    <w:rsid w:val="007A6B2A"/>
    <w:rsid w:val="007B06AE"/>
    <w:rsid w:val="007B4B5C"/>
    <w:rsid w:val="007B5F8E"/>
    <w:rsid w:val="007B6589"/>
    <w:rsid w:val="007B695D"/>
    <w:rsid w:val="007C5F05"/>
    <w:rsid w:val="007D1BF2"/>
    <w:rsid w:val="007D408F"/>
    <w:rsid w:val="007D4538"/>
    <w:rsid w:val="007D7DD9"/>
    <w:rsid w:val="007E0699"/>
    <w:rsid w:val="007E0E94"/>
    <w:rsid w:val="007E312A"/>
    <w:rsid w:val="007E3355"/>
    <w:rsid w:val="0081170F"/>
    <w:rsid w:val="00812F7D"/>
    <w:rsid w:val="00814723"/>
    <w:rsid w:val="00815D45"/>
    <w:rsid w:val="00824FC3"/>
    <w:rsid w:val="008253F8"/>
    <w:rsid w:val="008333EC"/>
    <w:rsid w:val="00834312"/>
    <w:rsid w:val="008363EC"/>
    <w:rsid w:val="008369AA"/>
    <w:rsid w:val="00837147"/>
    <w:rsid w:val="0084096B"/>
    <w:rsid w:val="00841009"/>
    <w:rsid w:val="008459E0"/>
    <w:rsid w:val="00851731"/>
    <w:rsid w:val="00855DE2"/>
    <w:rsid w:val="00860780"/>
    <w:rsid w:val="00867062"/>
    <w:rsid w:val="00875324"/>
    <w:rsid w:val="0088177C"/>
    <w:rsid w:val="00884B3D"/>
    <w:rsid w:val="008875A9"/>
    <w:rsid w:val="0089357E"/>
    <w:rsid w:val="008952C6"/>
    <w:rsid w:val="00897507"/>
    <w:rsid w:val="008A48A1"/>
    <w:rsid w:val="008A6906"/>
    <w:rsid w:val="008A6BA3"/>
    <w:rsid w:val="008B2C4E"/>
    <w:rsid w:val="008B33B1"/>
    <w:rsid w:val="008B54F7"/>
    <w:rsid w:val="008B77C8"/>
    <w:rsid w:val="008C53F9"/>
    <w:rsid w:val="008C6C46"/>
    <w:rsid w:val="008D13C3"/>
    <w:rsid w:val="008D4957"/>
    <w:rsid w:val="008D790A"/>
    <w:rsid w:val="008E021F"/>
    <w:rsid w:val="008E0465"/>
    <w:rsid w:val="008E54CE"/>
    <w:rsid w:val="008E5559"/>
    <w:rsid w:val="008E55E9"/>
    <w:rsid w:val="008E677C"/>
    <w:rsid w:val="008E76BE"/>
    <w:rsid w:val="008F4541"/>
    <w:rsid w:val="008F61FB"/>
    <w:rsid w:val="008F73B1"/>
    <w:rsid w:val="008F7A09"/>
    <w:rsid w:val="008F7E1F"/>
    <w:rsid w:val="0090269E"/>
    <w:rsid w:val="009051D8"/>
    <w:rsid w:val="00905F86"/>
    <w:rsid w:val="00906B1E"/>
    <w:rsid w:val="00914DCD"/>
    <w:rsid w:val="009209E4"/>
    <w:rsid w:val="0092378A"/>
    <w:rsid w:val="00930CDA"/>
    <w:rsid w:val="0093314A"/>
    <w:rsid w:val="0093591A"/>
    <w:rsid w:val="009540DB"/>
    <w:rsid w:val="009613DE"/>
    <w:rsid w:val="00963140"/>
    <w:rsid w:val="00967D55"/>
    <w:rsid w:val="009747B5"/>
    <w:rsid w:val="0097541A"/>
    <w:rsid w:val="009819BB"/>
    <w:rsid w:val="00987827"/>
    <w:rsid w:val="00987FBD"/>
    <w:rsid w:val="00990AF1"/>
    <w:rsid w:val="00991205"/>
    <w:rsid w:val="009927B5"/>
    <w:rsid w:val="009A0C28"/>
    <w:rsid w:val="009A1143"/>
    <w:rsid w:val="009A2C00"/>
    <w:rsid w:val="009A3447"/>
    <w:rsid w:val="009A63E3"/>
    <w:rsid w:val="009C55BF"/>
    <w:rsid w:val="009D1BDA"/>
    <w:rsid w:val="009D5D93"/>
    <w:rsid w:val="009E2D60"/>
    <w:rsid w:val="009E5AD1"/>
    <w:rsid w:val="009E7389"/>
    <w:rsid w:val="009F3DBE"/>
    <w:rsid w:val="009F560E"/>
    <w:rsid w:val="009F563D"/>
    <w:rsid w:val="00A03091"/>
    <w:rsid w:val="00A06388"/>
    <w:rsid w:val="00A14012"/>
    <w:rsid w:val="00A22090"/>
    <w:rsid w:val="00A265DF"/>
    <w:rsid w:val="00A27CD2"/>
    <w:rsid w:val="00A4003B"/>
    <w:rsid w:val="00A430AE"/>
    <w:rsid w:val="00A50227"/>
    <w:rsid w:val="00A51A46"/>
    <w:rsid w:val="00A5461D"/>
    <w:rsid w:val="00A54D62"/>
    <w:rsid w:val="00A565E9"/>
    <w:rsid w:val="00A56AB0"/>
    <w:rsid w:val="00A613C6"/>
    <w:rsid w:val="00A67207"/>
    <w:rsid w:val="00A679DD"/>
    <w:rsid w:val="00A70F3D"/>
    <w:rsid w:val="00A73841"/>
    <w:rsid w:val="00A74869"/>
    <w:rsid w:val="00A76DAD"/>
    <w:rsid w:val="00A80E5B"/>
    <w:rsid w:val="00A853C9"/>
    <w:rsid w:val="00A910D3"/>
    <w:rsid w:val="00A971A4"/>
    <w:rsid w:val="00AA2157"/>
    <w:rsid w:val="00AA2AC4"/>
    <w:rsid w:val="00AA42D9"/>
    <w:rsid w:val="00AB0F00"/>
    <w:rsid w:val="00AB4F50"/>
    <w:rsid w:val="00AC27A8"/>
    <w:rsid w:val="00AC2A5F"/>
    <w:rsid w:val="00AC5696"/>
    <w:rsid w:val="00AC6F86"/>
    <w:rsid w:val="00AD75A5"/>
    <w:rsid w:val="00AD7609"/>
    <w:rsid w:val="00AE04E5"/>
    <w:rsid w:val="00AE73B1"/>
    <w:rsid w:val="00AF0EE9"/>
    <w:rsid w:val="00AF389F"/>
    <w:rsid w:val="00AF6BAD"/>
    <w:rsid w:val="00B07BD5"/>
    <w:rsid w:val="00B17D84"/>
    <w:rsid w:val="00B248D7"/>
    <w:rsid w:val="00B25471"/>
    <w:rsid w:val="00B25E5E"/>
    <w:rsid w:val="00B26D77"/>
    <w:rsid w:val="00B330BC"/>
    <w:rsid w:val="00B34918"/>
    <w:rsid w:val="00B4254C"/>
    <w:rsid w:val="00B45DD1"/>
    <w:rsid w:val="00B53DB7"/>
    <w:rsid w:val="00B57B0E"/>
    <w:rsid w:val="00B60416"/>
    <w:rsid w:val="00B611B9"/>
    <w:rsid w:val="00B6262E"/>
    <w:rsid w:val="00B64B08"/>
    <w:rsid w:val="00B6697E"/>
    <w:rsid w:val="00B71A1F"/>
    <w:rsid w:val="00B72F2A"/>
    <w:rsid w:val="00B74F71"/>
    <w:rsid w:val="00B8080E"/>
    <w:rsid w:val="00B816CE"/>
    <w:rsid w:val="00B8738B"/>
    <w:rsid w:val="00B90D88"/>
    <w:rsid w:val="00B9407C"/>
    <w:rsid w:val="00B9662D"/>
    <w:rsid w:val="00BA1DD5"/>
    <w:rsid w:val="00BA4440"/>
    <w:rsid w:val="00BA48AB"/>
    <w:rsid w:val="00BA53E3"/>
    <w:rsid w:val="00BB0D3D"/>
    <w:rsid w:val="00BB1FF5"/>
    <w:rsid w:val="00BB3E01"/>
    <w:rsid w:val="00BB54F9"/>
    <w:rsid w:val="00BB55C4"/>
    <w:rsid w:val="00BB5639"/>
    <w:rsid w:val="00BC3A6C"/>
    <w:rsid w:val="00BC42B5"/>
    <w:rsid w:val="00BC4829"/>
    <w:rsid w:val="00BC5D08"/>
    <w:rsid w:val="00BD2C87"/>
    <w:rsid w:val="00BD3F92"/>
    <w:rsid w:val="00BD5488"/>
    <w:rsid w:val="00BD5EC6"/>
    <w:rsid w:val="00BD73BB"/>
    <w:rsid w:val="00BF38E2"/>
    <w:rsid w:val="00BF574F"/>
    <w:rsid w:val="00C011EA"/>
    <w:rsid w:val="00C16E9B"/>
    <w:rsid w:val="00C20A23"/>
    <w:rsid w:val="00C2143E"/>
    <w:rsid w:val="00C267EA"/>
    <w:rsid w:val="00C27B6C"/>
    <w:rsid w:val="00C34040"/>
    <w:rsid w:val="00C421D7"/>
    <w:rsid w:val="00C5226E"/>
    <w:rsid w:val="00C55CCC"/>
    <w:rsid w:val="00C640B5"/>
    <w:rsid w:val="00C66EA1"/>
    <w:rsid w:val="00C67FEC"/>
    <w:rsid w:val="00C74323"/>
    <w:rsid w:val="00C754E6"/>
    <w:rsid w:val="00C979BB"/>
    <w:rsid w:val="00CC15AD"/>
    <w:rsid w:val="00CC3392"/>
    <w:rsid w:val="00CC3DF5"/>
    <w:rsid w:val="00CC715D"/>
    <w:rsid w:val="00CD7844"/>
    <w:rsid w:val="00CE166B"/>
    <w:rsid w:val="00CE410F"/>
    <w:rsid w:val="00CF381C"/>
    <w:rsid w:val="00CF3B42"/>
    <w:rsid w:val="00D05077"/>
    <w:rsid w:val="00D07BD2"/>
    <w:rsid w:val="00D117B1"/>
    <w:rsid w:val="00D170F8"/>
    <w:rsid w:val="00D23ECA"/>
    <w:rsid w:val="00D2731E"/>
    <w:rsid w:val="00D31301"/>
    <w:rsid w:val="00D32F72"/>
    <w:rsid w:val="00D34ECD"/>
    <w:rsid w:val="00D404F2"/>
    <w:rsid w:val="00D40E6B"/>
    <w:rsid w:val="00D42CD1"/>
    <w:rsid w:val="00D442B2"/>
    <w:rsid w:val="00D459FE"/>
    <w:rsid w:val="00D502EC"/>
    <w:rsid w:val="00D53CC0"/>
    <w:rsid w:val="00D54579"/>
    <w:rsid w:val="00D55018"/>
    <w:rsid w:val="00D552B4"/>
    <w:rsid w:val="00D61DCE"/>
    <w:rsid w:val="00D63B8C"/>
    <w:rsid w:val="00D63E86"/>
    <w:rsid w:val="00D65FBB"/>
    <w:rsid w:val="00D73988"/>
    <w:rsid w:val="00D75DAF"/>
    <w:rsid w:val="00D77AF5"/>
    <w:rsid w:val="00D813DB"/>
    <w:rsid w:val="00D83589"/>
    <w:rsid w:val="00D8422A"/>
    <w:rsid w:val="00D924A0"/>
    <w:rsid w:val="00D9317D"/>
    <w:rsid w:val="00D962C1"/>
    <w:rsid w:val="00DA14AF"/>
    <w:rsid w:val="00DA26BC"/>
    <w:rsid w:val="00DA2A4E"/>
    <w:rsid w:val="00DA4C53"/>
    <w:rsid w:val="00DA4D87"/>
    <w:rsid w:val="00DA6C46"/>
    <w:rsid w:val="00DA6CCC"/>
    <w:rsid w:val="00DB42B4"/>
    <w:rsid w:val="00DB5E65"/>
    <w:rsid w:val="00DB7003"/>
    <w:rsid w:val="00DC1E78"/>
    <w:rsid w:val="00DC3689"/>
    <w:rsid w:val="00DC5D6F"/>
    <w:rsid w:val="00DC7FF5"/>
    <w:rsid w:val="00DD1A0B"/>
    <w:rsid w:val="00DD33B9"/>
    <w:rsid w:val="00DD64DE"/>
    <w:rsid w:val="00DD7CFC"/>
    <w:rsid w:val="00DE0920"/>
    <w:rsid w:val="00DE2F8B"/>
    <w:rsid w:val="00DF2E04"/>
    <w:rsid w:val="00DF579E"/>
    <w:rsid w:val="00DF67C0"/>
    <w:rsid w:val="00E0423D"/>
    <w:rsid w:val="00E06FB6"/>
    <w:rsid w:val="00E138BC"/>
    <w:rsid w:val="00E1674D"/>
    <w:rsid w:val="00E177B8"/>
    <w:rsid w:val="00E24A6C"/>
    <w:rsid w:val="00E2706A"/>
    <w:rsid w:val="00E34750"/>
    <w:rsid w:val="00E35B22"/>
    <w:rsid w:val="00E361FE"/>
    <w:rsid w:val="00E426DD"/>
    <w:rsid w:val="00E43C71"/>
    <w:rsid w:val="00E45768"/>
    <w:rsid w:val="00E45EE1"/>
    <w:rsid w:val="00E51B7A"/>
    <w:rsid w:val="00E53B74"/>
    <w:rsid w:val="00E6272A"/>
    <w:rsid w:val="00E6741A"/>
    <w:rsid w:val="00E76D7F"/>
    <w:rsid w:val="00E80C50"/>
    <w:rsid w:val="00E97917"/>
    <w:rsid w:val="00EA1ADA"/>
    <w:rsid w:val="00EA3977"/>
    <w:rsid w:val="00EB43B1"/>
    <w:rsid w:val="00EB5CCF"/>
    <w:rsid w:val="00EC01CC"/>
    <w:rsid w:val="00EC51BF"/>
    <w:rsid w:val="00ED0B26"/>
    <w:rsid w:val="00ED1390"/>
    <w:rsid w:val="00ED1754"/>
    <w:rsid w:val="00EE1549"/>
    <w:rsid w:val="00EE50F5"/>
    <w:rsid w:val="00EE78E5"/>
    <w:rsid w:val="00EE7CF2"/>
    <w:rsid w:val="00EF0038"/>
    <w:rsid w:val="00EF2158"/>
    <w:rsid w:val="00EF4E56"/>
    <w:rsid w:val="00EF54CB"/>
    <w:rsid w:val="00EF78C8"/>
    <w:rsid w:val="00F056C8"/>
    <w:rsid w:val="00F079D7"/>
    <w:rsid w:val="00F11508"/>
    <w:rsid w:val="00F124ED"/>
    <w:rsid w:val="00F13C1D"/>
    <w:rsid w:val="00F14429"/>
    <w:rsid w:val="00F153B8"/>
    <w:rsid w:val="00F15D12"/>
    <w:rsid w:val="00F229FF"/>
    <w:rsid w:val="00F22C19"/>
    <w:rsid w:val="00F22C1E"/>
    <w:rsid w:val="00F22FAC"/>
    <w:rsid w:val="00F24BAF"/>
    <w:rsid w:val="00F258CF"/>
    <w:rsid w:val="00F267C7"/>
    <w:rsid w:val="00F33A76"/>
    <w:rsid w:val="00F37090"/>
    <w:rsid w:val="00F43A1E"/>
    <w:rsid w:val="00F45096"/>
    <w:rsid w:val="00F5304E"/>
    <w:rsid w:val="00F54DC1"/>
    <w:rsid w:val="00F561DB"/>
    <w:rsid w:val="00F620AC"/>
    <w:rsid w:val="00F627D2"/>
    <w:rsid w:val="00F67716"/>
    <w:rsid w:val="00F70C43"/>
    <w:rsid w:val="00F7796F"/>
    <w:rsid w:val="00F80740"/>
    <w:rsid w:val="00F93664"/>
    <w:rsid w:val="00FA3D52"/>
    <w:rsid w:val="00FA406B"/>
    <w:rsid w:val="00FA5BC4"/>
    <w:rsid w:val="00FA746A"/>
    <w:rsid w:val="00FA7CE8"/>
    <w:rsid w:val="00FB2FF5"/>
    <w:rsid w:val="00FB512F"/>
    <w:rsid w:val="00FB74DF"/>
    <w:rsid w:val="00FB772A"/>
    <w:rsid w:val="00FC01B1"/>
    <w:rsid w:val="00FC0F98"/>
    <w:rsid w:val="00FC7958"/>
    <w:rsid w:val="00FD1DF3"/>
    <w:rsid w:val="00FD5144"/>
    <w:rsid w:val="00FE6CB9"/>
    <w:rsid w:val="00FE7E04"/>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26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toc 1" w:uiPriority="39"/>
    <w:lsdException w:name="toc 2" w:uiPriority="39"/>
    <w:lsdException w:name="toc 3" w:uiPriority="39"/>
    <w:lsdException w:name="footer" w:uiPriority="9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ln">
    <w:name w:val="Normal"/>
    <w:qFormat/>
    <w:rsid w:val="00D53CC0"/>
    <w:pPr>
      <w:spacing w:before="60" w:after="60" w:line="360" w:lineRule="exact"/>
      <w:ind w:firstLine="567"/>
      <w:jc w:val="both"/>
    </w:pPr>
    <w:rPr>
      <w:rFonts w:ascii="Palatino Linotype" w:hAnsi="Palatino Linotype"/>
      <w:sz w:val="24"/>
    </w:rPr>
  </w:style>
  <w:style w:type="paragraph" w:styleId="Nadpis1">
    <w:name w:val="heading 1"/>
    <w:basedOn w:val="Normln"/>
    <w:next w:val="Nadpis2"/>
    <w:qFormat/>
    <w:rsid w:val="00D53CC0"/>
    <w:pPr>
      <w:keepNext/>
      <w:keepLines/>
      <w:pageBreakBefore/>
      <w:numPr>
        <w:numId w:val="1"/>
      </w:numPr>
      <w:spacing w:line="360" w:lineRule="auto"/>
      <w:outlineLvl w:val="0"/>
    </w:pPr>
    <w:rPr>
      <w:rFonts w:ascii="Arial" w:hAnsi="Arial"/>
      <w:b/>
      <w:smallCaps/>
      <w:spacing w:val="20"/>
      <w:kern w:val="28"/>
      <w:sz w:val="36"/>
    </w:rPr>
  </w:style>
  <w:style w:type="paragraph" w:styleId="Nadpis2">
    <w:name w:val="heading 2"/>
    <w:basedOn w:val="Nadpis1"/>
    <w:next w:val="Normln"/>
    <w:qFormat/>
    <w:rsid w:val="008333EC"/>
    <w:pPr>
      <w:pageBreakBefore w:val="0"/>
      <w:numPr>
        <w:ilvl w:val="1"/>
      </w:numPr>
      <w:spacing w:before="360"/>
      <w:outlineLvl w:val="1"/>
    </w:pPr>
    <w:rPr>
      <w:sz w:val="32"/>
    </w:rPr>
  </w:style>
  <w:style w:type="paragraph" w:styleId="Nadpis3">
    <w:name w:val="heading 3"/>
    <w:basedOn w:val="Nadpis2"/>
    <w:next w:val="Normln"/>
    <w:qFormat/>
    <w:rsid w:val="00BD3F92"/>
    <w:pPr>
      <w:numPr>
        <w:ilvl w:val="2"/>
      </w:numPr>
      <w:outlineLvl w:val="2"/>
    </w:pPr>
    <w:rPr>
      <w:sz w:val="29"/>
    </w:rPr>
  </w:style>
  <w:style w:type="paragraph" w:styleId="Nadpis4">
    <w:name w:val="heading 4"/>
    <w:basedOn w:val="Nadpis3"/>
    <w:next w:val="Normln"/>
    <w:rsid w:val="00A5461D"/>
    <w:pPr>
      <w:numPr>
        <w:ilvl w:val="3"/>
      </w:numPr>
      <w:outlineLvl w:val="3"/>
    </w:pPr>
    <w:rPr>
      <w:sz w:val="27"/>
    </w:rPr>
  </w:style>
  <w:style w:type="paragraph" w:styleId="Nadpis5">
    <w:name w:val="heading 5"/>
    <w:basedOn w:val="Nadpis4"/>
    <w:next w:val="Normln"/>
    <w:rsid w:val="00A5461D"/>
    <w:pPr>
      <w:numPr>
        <w:ilvl w:val="4"/>
      </w:numPr>
      <w:outlineLvl w:val="4"/>
    </w:pPr>
    <w:rPr>
      <w:sz w:val="26"/>
    </w:rPr>
  </w:style>
  <w:style w:type="paragraph" w:styleId="Nadpis6">
    <w:name w:val="heading 6"/>
    <w:basedOn w:val="Nadpis5"/>
    <w:next w:val="Normln"/>
    <w:qFormat/>
    <w:rsid w:val="00A5461D"/>
    <w:pPr>
      <w:numPr>
        <w:ilvl w:val="0"/>
        <w:numId w:val="0"/>
      </w:numPr>
      <w:spacing w:line="240" w:lineRule="auto"/>
      <w:outlineLvl w:val="5"/>
    </w:pPr>
    <w:rPr>
      <w:b w:val="0"/>
    </w:rPr>
  </w:style>
  <w:style w:type="paragraph" w:styleId="Nadpis7">
    <w:name w:val="heading 7"/>
    <w:basedOn w:val="Nadpis6"/>
    <w:next w:val="Normln"/>
    <w:rsid w:val="00A5461D"/>
    <w:pPr>
      <w:outlineLvl w:val="6"/>
    </w:pPr>
  </w:style>
  <w:style w:type="paragraph" w:styleId="Nadpis8">
    <w:name w:val="heading 8"/>
    <w:basedOn w:val="Nadpis7"/>
    <w:next w:val="Normln"/>
    <w:rsid w:val="00A5461D"/>
    <w:pPr>
      <w:outlineLvl w:val="7"/>
    </w:pPr>
  </w:style>
  <w:style w:type="paragraph" w:styleId="Nadpis9">
    <w:name w:val="heading 9"/>
    <w:basedOn w:val="Nadpis8"/>
    <w:next w:val="Normln"/>
    <w:rsid w:val="00A5461D"/>
    <w:pPr>
      <w:outlineLvl w:val="8"/>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sac">
    <w:name w:val="Psací"/>
    <w:basedOn w:val="Normln"/>
    <w:rsid w:val="00A5461D"/>
    <w:pPr>
      <w:jc w:val="left"/>
    </w:pPr>
    <w:rPr>
      <w:rFonts w:ascii="Courier New" w:hAnsi="Courier New"/>
      <w:i/>
    </w:rPr>
  </w:style>
  <w:style w:type="paragraph" w:styleId="Titulek">
    <w:name w:val="caption"/>
    <w:basedOn w:val="Normln"/>
    <w:next w:val="Normln"/>
    <w:rsid w:val="00A5461D"/>
    <w:pPr>
      <w:spacing w:before="120" w:after="120"/>
    </w:pPr>
    <w:rPr>
      <w:i/>
    </w:rPr>
  </w:style>
  <w:style w:type="paragraph" w:customStyle="1" w:styleId="Titul">
    <w:name w:val="Titul"/>
    <w:basedOn w:val="Normln"/>
    <w:next w:val="Normln"/>
    <w:rsid w:val="00A5461D"/>
    <w:pPr>
      <w:jc w:val="center"/>
    </w:pPr>
    <w:rPr>
      <w:b/>
      <w:caps/>
      <w:spacing w:val="20"/>
      <w:sz w:val="72"/>
    </w:rPr>
  </w:style>
  <w:style w:type="paragraph" w:styleId="Zpat">
    <w:name w:val="footer"/>
    <w:basedOn w:val="Normln"/>
    <w:link w:val="ZpatChar"/>
    <w:uiPriority w:val="99"/>
    <w:rsid w:val="00A5461D"/>
    <w:pPr>
      <w:tabs>
        <w:tab w:val="center" w:pos="4536"/>
        <w:tab w:val="right" w:pos="9072"/>
      </w:tabs>
    </w:pPr>
    <w:rPr>
      <w:rFonts w:ascii="Arial" w:hAnsi="Arial"/>
      <w:sz w:val="20"/>
    </w:rPr>
  </w:style>
  <w:style w:type="character" w:styleId="slostrnky">
    <w:name w:val="page number"/>
    <w:basedOn w:val="Standardnpsmoodstavce"/>
    <w:rsid w:val="00A5461D"/>
  </w:style>
  <w:style w:type="paragraph" w:styleId="Zhlav">
    <w:name w:val="header"/>
    <w:basedOn w:val="Normln"/>
    <w:rsid w:val="00A5461D"/>
    <w:pPr>
      <w:tabs>
        <w:tab w:val="center" w:pos="4536"/>
        <w:tab w:val="right" w:pos="9072"/>
      </w:tabs>
    </w:pPr>
  </w:style>
  <w:style w:type="character" w:styleId="Hypertextovodkaz">
    <w:name w:val="Hyperlink"/>
    <w:basedOn w:val="Standardnpsmoodstavce"/>
    <w:uiPriority w:val="99"/>
    <w:rsid w:val="00A5461D"/>
    <w:rPr>
      <w:color w:val="0000FF"/>
      <w:u w:val="single"/>
    </w:rPr>
  </w:style>
  <w:style w:type="paragraph" w:styleId="Zkladntext">
    <w:name w:val="Body Text"/>
    <w:basedOn w:val="Normln"/>
    <w:rsid w:val="00A5461D"/>
    <w:pPr>
      <w:jc w:val="left"/>
    </w:pPr>
  </w:style>
  <w:style w:type="paragraph" w:styleId="Obsah1">
    <w:name w:val="toc 1"/>
    <w:basedOn w:val="Normln"/>
    <w:next w:val="Normln"/>
    <w:autoRedefine/>
    <w:uiPriority w:val="39"/>
    <w:rsid w:val="00A5461D"/>
  </w:style>
  <w:style w:type="paragraph" w:styleId="Obsah2">
    <w:name w:val="toc 2"/>
    <w:basedOn w:val="Normln"/>
    <w:next w:val="Normln"/>
    <w:autoRedefine/>
    <w:uiPriority w:val="39"/>
    <w:rsid w:val="00A5461D"/>
    <w:pPr>
      <w:ind w:left="240"/>
    </w:pPr>
  </w:style>
  <w:style w:type="paragraph" w:styleId="Obsah3">
    <w:name w:val="toc 3"/>
    <w:basedOn w:val="Normln"/>
    <w:next w:val="Normln"/>
    <w:autoRedefine/>
    <w:uiPriority w:val="39"/>
    <w:rsid w:val="00A5461D"/>
    <w:pPr>
      <w:ind w:left="480"/>
    </w:pPr>
  </w:style>
  <w:style w:type="paragraph" w:styleId="Obsah4">
    <w:name w:val="toc 4"/>
    <w:basedOn w:val="Normln"/>
    <w:next w:val="Normln"/>
    <w:autoRedefine/>
    <w:semiHidden/>
    <w:rsid w:val="00A5461D"/>
    <w:pPr>
      <w:ind w:left="720"/>
    </w:pPr>
  </w:style>
  <w:style w:type="paragraph" w:styleId="Obsah5">
    <w:name w:val="toc 5"/>
    <w:basedOn w:val="Normln"/>
    <w:next w:val="Normln"/>
    <w:autoRedefine/>
    <w:semiHidden/>
    <w:rsid w:val="00A5461D"/>
    <w:pPr>
      <w:ind w:left="960"/>
    </w:pPr>
  </w:style>
  <w:style w:type="paragraph" w:styleId="Obsah6">
    <w:name w:val="toc 6"/>
    <w:basedOn w:val="Normln"/>
    <w:next w:val="Normln"/>
    <w:autoRedefine/>
    <w:semiHidden/>
    <w:rsid w:val="00A5461D"/>
    <w:pPr>
      <w:ind w:left="1200"/>
    </w:pPr>
  </w:style>
  <w:style w:type="paragraph" w:styleId="Obsah7">
    <w:name w:val="toc 7"/>
    <w:basedOn w:val="Normln"/>
    <w:next w:val="Normln"/>
    <w:autoRedefine/>
    <w:semiHidden/>
    <w:rsid w:val="00A5461D"/>
    <w:pPr>
      <w:ind w:left="1440"/>
    </w:pPr>
  </w:style>
  <w:style w:type="paragraph" w:styleId="Obsah8">
    <w:name w:val="toc 8"/>
    <w:basedOn w:val="Normln"/>
    <w:next w:val="Normln"/>
    <w:autoRedefine/>
    <w:semiHidden/>
    <w:rsid w:val="00A5461D"/>
    <w:pPr>
      <w:ind w:left="1680"/>
    </w:pPr>
  </w:style>
  <w:style w:type="paragraph" w:styleId="Obsah9">
    <w:name w:val="toc 9"/>
    <w:basedOn w:val="Normln"/>
    <w:next w:val="Normln"/>
    <w:autoRedefine/>
    <w:semiHidden/>
    <w:rsid w:val="00A5461D"/>
    <w:pPr>
      <w:ind w:left="1920"/>
    </w:pPr>
  </w:style>
  <w:style w:type="paragraph" w:styleId="Zkladntext2">
    <w:name w:val="Body Text 2"/>
    <w:basedOn w:val="Normln"/>
    <w:rsid w:val="00A5461D"/>
    <w:rPr>
      <w:sz w:val="20"/>
    </w:rPr>
  </w:style>
  <w:style w:type="character" w:customStyle="1" w:styleId="Skryttext">
    <w:name w:val="Skrytý text"/>
    <w:basedOn w:val="Standardnpsmoodstavce"/>
    <w:rsid w:val="00A5461D"/>
    <w:rPr>
      <w:rFonts w:ascii="Koala" w:hAnsi="Koala"/>
      <w:noProof w:val="0"/>
      <w:color w:val="auto"/>
      <w:sz w:val="32"/>
      <w:vertAlign w:val="baseline"/>
      <w:lang w:val="cs-CZ"/>
    </w:rPr>
  </w:style>
  <w:style w:type="paragraph" w:styleId="Zkladntext3">
    <w:name w:val="Body Text 3"/>
    <w:basedOn w:val="Normln"/>
    <w:rsid w:val="00A5461D"/>
  </w:style>
  <w:style w:type="paragraph" w:styleId="Zkladntextodsazen">
    <w:name w:val="Body Text Indent"/>
    <w:basedOn w:val="Normln"/>
    <w:rsid w:val="00A5461D"/>
    <w:pPr>
      <w:ind w:left="360"/>
    </w:pPr>
    <w:rPr>
      <w:sz w:val="20"/>
    </w:rPr>
  </w:style>
  <w:style w:type="table" w:styleId="Mkatabulky">
    <w:name w:val="Table Grid"/>
    <w:basedOn w:val="Normlntabulka"/>
    <w:rsid w:val="0000594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0551A"/>
    <w:pPr>
      <w:autoSpaceDE w:val="0"/>
      <w:autoSpaceDN w:val="0"/>
      <w:adjustRightInd w:val="0"/>
    </w:pPr>
    <w:rPr>
      <w:color w:val="000000"/>
      <w:sz w:val="24"/>
      <w:szCs w:val="24"/>
    </w:rPr>
  </w:style>
  <w:style w:type="paragraph" w:styleId="Normlnweb">
    <w:name w:val="Normal (Web)"/>
    <w:basedOn w:val="Normln"/>
    <w:uiPriority w:val="99"/>
    <w:rsid w:val="00BD5EC6"/>
    <w:pPr>
      <w:spacing w:before="100" w:beforeAutospacing="1" w:after="100" w:afterAutospacing="1"/>
      <w:jc w:val="left"/>
    </w:pPr>
    <w:rPr>
      <w:szCs w:val="24"/>
    </w:rPr>
  </w:style>
  <w:style w:type="character" w:styleId="Siln">
    <w:name w:val="Strong"/>
    <w:basedOn w:val="Standardnpsmoodstavce"/>
    <w:rsid w:val="00BD5EC6"/>
    <w:rPr>
      <w:b/>
      <w:bCs/>
    </w:rPr>
  </w:style>
  <w:style w:type="character" w:customStyle="1" w:styleId="ZpatChar">
    <w:name w:val="Zápatí Char"/>
    <w:basedOn w:val="Standardnpsmoodstavce"/>
    <w:link w:val="Zpat"/>
    <w:uiPriority w:val="99"/>
    <w:rsid w:val="00D552B4"/>
    <w:rPr>
      <w:rFonts w:ascii="Arial" w:hAnsi="Arial"/>
    </w:rPr>
  </w:style>
  <w:style w:type="paragraph" w:styleId="Nadpisobsahu">
    <w:name w:val="TOC Heading"/>
    <w:basedOn w:val="Nadpis1"/>
    <w:next w:val="Normln"/>
    <w:uiPriority w:val="39"/>
    <w:semiHidden/>
    <w:unhideWhenUsed/>
    <w:qFormat/>
    <w:rsid w:val="00235EF7"/>
    <w:pPr>
      <w:pageBreakBefore w:val="0"/>
      <w:numPr>
        <w:numId w:val="0"/>
      </w:numPr>
      <w:spacing w:before="480" w:after="0" w:line="276" w:lineRule="auto"/>
      <w:jc w:val="left"/>
      <w:outlineLvl w:val="9"/>
    </w:pPr>
    <w:rPr>
      <w:rFonts w:ascii="Cambria" w:hAnsi="Cambria"/>
      <w:bCs/>
      <w:smallCaps w:val="0"/>
      <w:color w:val="365F91"/>
      <w:spacing w:val="0"/>
      <w:kern w:val="0"/>
      <w:sz w:val="28"/>
      <w:szCs w:val="28"/>
      <w:lang w:eastAsia="en-US"/>
    </w:rPr>
  </w:style>
  <w:style w:type="paragraph" w:styleId="Seznamobrzk">
    <w:name w:val="table of figures"/>
    <w:basedOn w:val="Normln"/>
    <w:next w:val="Normln"/>
    <w:uiPriority w:val="99"/>
    <w:rsid w:val="003E596A"/>
  </w:style>
  <w:style w:type="paragraph" w:styleId="Citace">
    <w:name w:val="Quote"/>
    <w:basedOn w:val="Normln"/>
    <w:next w:val="Normln"/>
    <w:link w:val="CitaceChar"/>
    <w:uiPriority w:val="29"/>
    <w:rsid w:val="00241CCE"/>
    <w:rPr>
      <w:i/>
      <w:iCs/>
      <w:color w:val="000000"/>
    </w:rPr>
  </w:style>
  <w:style w:type="character" w:customStyle="1" w:styleId="CitaceChar">
    <w:name w:val="Citace Char"/>
    <w:basedOn w:val="Standardnpsmoodstavce"/>
    <w:link w:val="Citace"/>
    <w:uiPriority w:val="29"/>
    <w:rsid w:val="00241CCE"/>
    <w:rPr>
      <w:i/>
      <w:iCs/>
      <w:color w:val="000000"/>
      <w:sz w:val="24"/>
    </w:rPr>
  </w:style>
  <w:style w:type="paragraph" w:styleId="Textbubliny">
    <w:name w:val="Balloon Text"/>
    <w:basedOn w:val="Normln"/>
    <w:link w:val="TextbublinyChar"/>
    <w:rsid w:val="00BD3F92"/>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rsid w:val="00BD3F92"/>
    <w:rPr>
      <w:rFonts w:ascii="Tahoma" w:hAnsi="Tahoma" w:cs="Tahoma"/>
      <w:sz w:val="16"/>
      <w:szCs w:val="16"/>
    </w:rPr>
  </w:style>
  <w:style w:type="paragraph" w:styleId="Odstavecseseznamem">
    <w:name w:val="List Paragraph"/>
    <w:basedOn w:val="Normln"/>
    <w:uiPriority w:val="34"/>
    <w:qFormat/>
    <w:rsid w:val="00BD3F92"/>
    <w:pPr>
      <w:ind w:left="720"/>
      <w:contextualSpacing/>
    </w:pPr>
  </w:style>
  <w:style w:type="paragraph" w:styleId="Textpoznpodarou">
    <w:name w:val="footnote text"/>
    <w:basedOn w:val="Normln"/>
    <w:link w:val="TextpoznpodarouChar"/>
    <w:rsid w:val="00620FB3"/>
    <w:pPr>
      <w:spacing w:before="0" w:after="0" w:line="240" w:lineRule="auto"/>
    </w:pPr>
    <w:rPr>
      <w:sz w:val="20"/>
    </w:rPr>
  </w:style>
  <w:style w:type="character" w:customStyle="1" w:styleId="TextpoznpodarouChar">
    <w:name w:val="Text pozn. pod čarou Char"/>
    <w:basedOn w:val="Standardnpsmoodstavce"/>
    <w:link w:val="Textpoznpodarou"/>
    <w:rsid w:val="00620FB3"/>
  </w:style>
  <w:style w:type="character" w:styleId="Znakapoznpodarou">
    <w:name w:val="footnote reference"/>
    <w:basedOn w:val="Standardnpsmoodstavce"/>
    <w:rsid w:val="00620FB3"/>
    <w:rPr>
      <w:vertAlign w:val="superscript"/>
    </w:rPr>
  </w:style>
  <w:style w:type="paragraph" w:customStyle="1" w:styleId="APText-neodsazen">
    <w:name w:val="AP_Text - neodsazený"/>
    <w:basedOn w:val="Normln"/>
    <w:qFormat/>
    <w:rsid w:val="00DF67C0"/>
    <w:pPr>
      <w:spacing w:before="120" w:after="120"/>
      <w:ind w:firstLine="0"/>
    </w:pPr>
  </w:style>
</w:styles>
</file>

<file path=word/webSettings.xml><?xml version="1.0" encoding="utf-8"?>
<w:webSettings xmlns:r="http://schemas.openxmlformats.org/officeDocument/2006/relationships" xmlns:w="http://schemas.openxmlformats.org/wordprocessingml/2006/main">
  <w:divs>
    <w:div w:id="410466645">
      <w:bodyDiv w:val="1"/>
      <w:marLeft w:val="0"/>
      <w:marRight w:val="0"/>
      <w:marTop w:val="0"/>
      <w:marBottom w:val="0"/>
      <w:divBdr>
        <w:top w:val="none" w:sz="0" w:space="0" w:color="auto"/>
        <w:left w:val="none" w:sz="0" w:space="0" w:color="auto"/>
        <w:bottom w:val="none" w:sz="0" w:space="0" w:color="auto"/>
        <w:right w:val="none" w:sz="0" w:space="0" w:color="auto"/>
      </w:divBdr>
    </w:div>
    <w:div w:id="832138049">
      <w:bodyDiv w:val="1"/>
      <w:marLeft w:val="0"/>
      <w:marRight w:val="0"/>
      <w:marTop w:val="0"/>
      <w:marBottom w:val="0"/>
      <w:divBdr>
        <w:top w:val="none" w:sz="0" w:space="0" w:color="auto"/>
        <w:left w:val="none" w:sz="0" w:space="0" w:color="auto"/>
        <w:bottom w:val="none" w:sz="0" w:space="0" w:color="auto"/>
        <w:right w:val="none" w:sz="0" w:space="0" w:color="auto"/>
      </w:divBdr>
      <w:divsChild>
        <w:div w:id="1115443407">
          <w:marLeft w:val="0"/>
          <w:marRight w:val="0"/>
          <w:marTop w:val="30"/>
          <w:marBottom w:val="0"/>
          <w:divBdr>
            <w:top w:val="none" w:sz="0" w:space="0" w:color="auto"/>
            <w:left w:val="none" w:sz="0" w:space="0" w:color="auto"/>
            <w:bottom w:val="none" w:sz="0" w:space="0" w:color="auto"/>
            <w:right w:val="none" w:sz="0" w:space="0" w:color="auto"/>
          </w:divBdr>
        </w:div>
      </w:divsChild>
    </w:div>
    <w:div w:id="1538079126">
      <w:bodyDiv w:val="1"/>
      <w:marLeft w:val="0"/>
      <w:marRight w:val="0"/>
      <w:marTop w:val="0"/>
      <w:marBottom w:val="0"/>
      <w:divBdr>
        <w:top w:val="none" w:sz="0" w:space="0" w:color="auto"/>
        <w:left w:val="none" w:sz="0" w:space="0" w:color="auto"/>
        <w:bottom w:val="none" w:sz="0" w:space="0" w:color="auto"/>
        <w:right w:val="none" w:sz="0" w:space="0" w:color="auto"/>
      </w:divBdr>
      <w:divsChild>
        <w:div w:id="1055348317">
          <w:marLeft w:val="0"/>
          <w:marRight w:val="336"/>
          <w:marTop w:val="120"/>
          <w:marBottom w:val="312"/>
          <w:divBdr>
            <w:top w:val="none" w:sz="0" w:space="0" w:color="auto"/>
            <w:left w:val="none" w:sz="0" w:space="0" w:color="auto"/>
            <w:bottom w:val="none" w:sz="0" w:space="0" w:color="auto"/>
            <w:right w:val="none" w:sz="0" w:space="0" w:color="auto"/>
          </w:divBdr>
          <w:divsChild>
            <w:div w:id="200489316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809012542">
      <w:bodyDiv w:val="1"/>
      <w:marLeft w:val="0"/>
      <w:marRight w:val="0"/>
      <w:marTop w:val="0"/>
      <w:marBottom w:val="0"/>
      <w:divBdr>
        <w:top w:val="none" w:sz="0" w:space="0" w:color="auto"/>
        <w:left w:val="none" w:sz="0" w:space="0" w:color="auto"/>
        <w:bottom w:val="none" w:sz="0" w:space="0" w:color="auto"/>
        <w:right w:val="none" w:sz="0" w:space="0" w:color="auto"/>
      </w:divBdr>
      <w:divsChild>
        <w:div w:id="394280453">
          <w:marLeft w:val="0"/>
          <w:marRight w:val="0"/>
          <w:marTop w:val="0"/>
          <w:marBottom w:val="0"/>
          <w:divBdr>
            <w:top w:val="none" w:sz="0" w:space="0" w:color="auto"/>
            <w:left w:val="none" w:sz="0" w:space="0" w:color="auto"/>
            <w:bottom w:val="none" w:sz="0" w:space="0" w:color="auto"/>
            <w:right w:val="none" w:sz="0" w:space="0" w:color="auto"/>
          </w:divBdr>
          <w:divsChild>
            <w:div w:id="822046952">
              <w:marLeft w:val="0"/>
              <w:marRight w:val="0"/>
              <w:marTop w:val="0"/>
              <w:marBottom w:val="0"/>
              <w:divBdr>
                <w:top w:val="none" w:sz="0" w:space="0" w:color="auto"/>
                <w:left w:val="none" w:sz="0" w:space="0" w:color="auto"/>
                <w:bottom w:val="none" w:sz="0" w:space="0" w:color="auto"/>
                <w:right w:val="none" w:sz="0" w:space="0" w:color="auto"/>
              </w:divBdr>
              <w:divsChild>
                <w:div w:id="1664312999">
                  <w:marLeft w:val="0"/>
                  <w:marRight w:val="0"/>
                  <w:marTop w:val="0"/>
                  <w:marBottom w:val="0"/>
                  <w:divBdr>
                    <w:top w:val="none" w:sz="0" w:space="0" w:color="auto"/>
                    <w:left w:val="none" w:sz="0" w:space="0" w:color="auto"/>
                    <w:bottom w:val="none" w:sz="0" w:space="0" w:color="auto"/>
                    <w:right w:val="none" w:sz="0" w:space="0" w:color="auto"/>
                  </w:divBdr>
                  <w:divsChild>
                    <w:div w:id="439842547">
                      <w:marLeft w:val="0"/>
                      <w:marRight w:val="0"/>
                      <w:marTop w:val="0"/>
                      <w:marBottom w:val="0"/>
                      <w:divBdr>
                        <w:top w:val="none" w:sz="0" w:space="0" w:color="auto"/>
                        <w:left w:val="none" w:sz="0" w:space="0" w:color="auto"/>
                        <w:bottom w:val="none" w:sz="0" w:space="0" w:color="auto"/>
                        <w:right w:val="none" w:sz="0" w:space="0" w:color="auto"/>
                      </w:divBdr>
                      <w:divsChild>
                        <w:div w:id="68163846">
                          <w:marLeft w:val="0"/>
                          <w:marRight w:val="0"/>
                          <w:marTop w:val="0"/>
                          <w:marBottom w:val="0"/>
                          <w:divBdr>
                            <w:top w:val="none" w:sz="0" w:space="0" w:color="auto"/>
                            <w:left w:val="none" w:sz="0" w:space="0" w:color="auto"/>
                            <w:bottom w:val="none" w:sz="0" w:space="0" w:color="auto"/>
                            <w:right w:val="none" w:sz="0" w:space="0" w:color="auto"/>
                          </w:divBdr>
                          <w:divsChild>
                            <w:div w:id="1651902505">
                              <w:marLeft w:val="0"/>
                              <w:marRight w:val="0"/>
                              <w:marTop w:val="0"/>
                              <w:marBottom w:val="0"/>
                              <w:divBdr>
                                <w:top w:val="none" w:sz="0" w:space="0" w:color="auto"/>
                                <w:left w:val="none" w:sz="0" w:space="0" w:color="auto"/>
                                <w:bottom w:val="none" w:sz="0" w:space="0" w:color="auto"/>
                                <w:right w:val="none" w:sz="0" w:space="0" w:color="auto"/>
                              </w:divBdr>
                              <w:divsChild>
                                <w:div w:id="827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itace.com" TargetMode="External"/><Relationship Id="rId18" Type="http://schemas.openxmlformats.org/officeDocument/2006/relationships/hyperlink" Target="https://cs.wikipedia.org/wiki/Diskr%C3%A9tn%C3%AD" TargetMode="External"/><Relationship Id="rId26" Type="http://schemas.openxmlformats.org/officeDocument/2006/relationships/hyperlink" Target="https://wxpython.org/pages/downloads/index.html" TargetMode="External"/><Relationship Id="rId3" Type="http://schemas.openxmlformats.org/officeDocument/2006/relationships/styles" Target="styles.xml"/><Relationship Id="rId21" Type="http://schemas.openxmlformats.org/officeDocument/2006/relationships/hyperlink" Target="https://cs.wikipedia.org/w/index.php?title=Fairchild_(obvod)&amp;action=edit&amp;redlink=1"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s.wikipedia.org/wiki/Elektronka" TargetMode="External"/><Relationship Id="rId25" Type="http://schemas.openxmlformats.org/officeDocument/2006/relationships/hyperlink" Target="https://stackoverflow.com/questions/32284938/how-to-properly-install-wxpyth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wikipedia.org/wiki/Analogov%C3%BD_po%C4%8D%C3%ADta%C4%8D" TargetMode="External"/><Relationship Id="rId20" Type="http://schemas.openxmlformats.org/officeDocument/2006/relationships/hyperlink" Target="https://cs.wikipedia.org/wiki/Integrovan%C3%BD_obvod" TargetMode="External"/><Relationship Id="rId29" Type="http://schemas.openxmlformats.org/officeDocument/2006/relationships/hyperlink" Target="https://www.youtube.com/watch?v=oUrrAJTY4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zetcode.com/wxpyth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s.wikipedia.org/wiki/Matematick%C3%A1_operace" TargetMode="External"/><Relationship Id="rId23" Type="http://schemas.openxmlformats.org/officeDocument/2006/relationships/hyperlink" Target="https://cs.wikipedia.org/wiki/Tranzistor" TargetMode="External"/><Relationship Id="rId28" Type="http://schemas.openxmlformats.org/officeDocument/2006/relationships/hyperlink" Target="https://www.youtube.com/watch?v=yw9j5VpXaXI" TargetMode="External"/><Relationship Id="rId10" Type="http://schemas.openxmlformats.org/officeDocument/2006/relationships/image" Target="media/image3.emf"/><Relationship Id="rId19" Type="http://schemas.openxmlformats.org/officeDocument/2006/relationships/hyperlink" Target="https://cs.wikipedia.org/wiki/Polovodi%C4%8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s.wikipedia.org/wiki/Opera%C4%8Dn%C3%AD_zesilova%C4%8D" TargetMode="External"/><Relationship Id="rId22" Type="http://schemas.openxmlformats.org/officeDocument/2006/relationships/hyperlink" Target="https://cs.wikipedia.org/w/index.php?title=%CE%9CA741&amp;action=edit&amp;redlink=1" TargetMode="External"/><Relationship Id="rId27" Type="http://schemas.openxmlformats.org/officeDocument/2006/relationships/hyperlink" Target="https://dzone.com/articles/creating-a-calculator-with-wxpython"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352;KOLA\maturitn&#237;%20pr&#225;ce\Dokumentace\DMP_&#353;ablon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aa</b:Tag>
    <b:SourceType>Book</b:SourceType>
    <b:Guid>{6902E39C-2BD3-4236-8C03-4F4936E1C9D6}</b:Guid>
    <b:Author>
      <b:Author>
        <b:NameList>
          <b:Person>
            <b:Last>aa</b:Last>
          </b:Person>
        </b:NameList>
      </b:Author>
    </b:Author>
    <b:RefOrder>1</b:RefOrder>
  </b:Source>
</b:Sources>
</file>

<file path=customXml/itemProps1.xml><?xml version="1.0" encoding="utf-8"?>
<ds:datastoreItem xmlns:ds="http://schemas.openxmlformats.org/officeDocument/2006/customXml" ds:itemID="{BE08768C-83F7-4104-9552-E51E4140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DMP_šablona.dotx</Template>
  <TotalTime>34</TotalTime>
  <Pages>17</Pages>
  <Words>2150</Words>
  <Characters>12685</Characters>
  <Application>Microsoft Office Word</Application>
  <DocSecurity>0</DocSecurity>
  <Lines>105</Lines>
  <Paragraphs>29</Paragraphs>
  <ScaleCrop>false</ScaleCrop>
  <HeadingPairs>
    <vt:vector size="2" baseType="variant">
      <vt:variant>
        <vt:lpstr>Název</vt:lpstr>
      </vt:variant>
      <vt:variant>
        <vt:i4>1</vt:i4>
      </vt:variant>
    </vt:vector>
  </HeadingPairs>
  <TitlesOfParts>
    <vt:vector size="1" baseType="lpstr">
      <vt:lpstr>Automatizace, učební texty pro 3. ročník</vt:lpstr>
    </vt:vector>
  </TitlesOfParts>
  <Company>VOŠ a SPŠE Olomouc, Božetěchva 3, 77200 Olomouc</Company>
  <LinksUpToDate>false</LinksUpToDate>
  <CharactersWithSpaces>14806</CharactersWithSpaces>
  <SharedDoc>false</SharedDoc>
  <HLinks>
    <vt:vector size="156" baseType="variant">
      <vt:variant>
        <vt:i4>1376310</vt:i4>
      </vt:variant>
      <vt:variant>
        <vt:i4>152</vt:i4>
      </vt:variant>
      <vt:variant>
        <vt:i4>0</vt:i4>
      </vt:variant>
      <vt:variant>
        <vt:i4>5</vt:i4>
      </vt:variant>
      <vt:variant>
        <vt:lpwstr/>
      </vt:variant>
      <vt:variant>
        <vt:lpwstr>_Toc450839160</vt:lpwstr>
      </vt:variant>
      <vt:variant>
        <vt:i4>1507382</vt:i4>
      </vt:variant>
      <vt:variant>
        <vt:i4>143</vt:i4>
      </vt:variant>
      <vt:variant>
        <vt:i4>0</vt:i4>
      </vt:variant>
      <vt:variant>
        <vt:i4>5</vt:i4>
      </vt:variant>
      <vt:variant>
        <vt:lpwstr/>
      </vt:variant>
      <vt:variant>
        <vt:lpwstr>_Toc450839147</vt:lpwstr>
      </vt:variant>
      <vt:variant>
        <vt:i4>1507382</vt:i4>
      </vt:variant>
      <vt:variant>
        <vt:i4>137</vt:i4>
      </vt:variant>
      <vt:variant>
        <vt:i4>0</vt:i4>
      </vt:variant>
      <vt:variant>
        <vt:i4>5</vt:i4>
      </vt:variant>
      <vt:variant>
        <vt:lpwstr/>
      </vt:variant>
      <vt:variant>
        <vt:lpwstr>_Toc450839146</vt:lpwstr>
      </vt:variant>
      <vt:variant>
        <vt:i4>1507382</vt:i4>
      </vt:variant>
      <vt:variant>
        <vt:i4>131</vt:i4>
      </vt:variant>
      <vt:variant>
        <vt:i4>0</vt:i4>
      </vt:variant>
      <vt:variant>
        <vt:i4>5</vt:i4>
      </vt:variant>
      <vt:variant>
        <vt:lpwstr/>
      </vt:variant>
      <vt:variant>
        <vt:lpwstr>_Toc450839145</vt:lpwstr>
      </vt:variant>
      <vt:variant>
        <vt:i4>1507382</vt:i4>
      </vt:variant>
      <vt:variant>
        <vt:i4>125</vt:i4>
      </vt:variant>
      <vt:variant>
        <vt:i4>0</vt:i4>
      </vt:variant>
      <vt:variant>
        <vt:i4>5</vt:i4>
      </vt:variant>
      <vt:variant>
        <vt:lpwstr/>
      </vt:variant>
      <vt:variant>
        <vt:lpwstr>_Toc450839144</vt:lpwstr>
      </vt:variant>
      <vt:variant>
        <vt:i4>3211315</vt:i4>
      </vt:variant>
      <vt:variant>
        <vt:i4>120</vt:i4>
      </vt:variant>
      <vt:variant>
        <vt:i4>0</vt:i4>
      </vt:variant>
      <vt:variant>
        <vt:i4>5</vt:i4>
      </vt:variant>
      <vt:variant>
        <vt:lpwstr>http://www.citace.com/</vt:lpwstr>
      </vt:variant>
      <vt:variant>
        <vt:lpwstr/>
      </vt:variant>
      <vt:variant>
        <vt:i4>4587576</vt:i4>
      </vt:variant>
      <vt:variant>
        <vt:i4>117</vt:i4>
      </vt:variant>
      <vt:variant>
        <vt:i4>0</vt:i4>
      </vt:variant>
      <vt:variant>
        <vt:i4>5</vt:i4>
      </vt:variant>
      <vt:variant>
        <vt:lpwstr>https://cs.wikipedia.org/wiki/Opera%C4%8Dn%C3%AD_zesilova %C4%8D</vt:lpwstr>
      </vt:variant>
      <vt:variant>
        <vt:lpwstr/>
      </vt:variant>
      <vt:variant>
        <vt:i4>917536</vt:i4>
      </vt:variant>
      <vt:variant>
        <vt:i4>114</vt:i4>
      </vt:variant>
      <vt:variant>
        <vt:i4>0</vt:i4>
      </vt:variant>
      <vt:variant>
        <vt:i4>5</vt:i4>
      </vt:variant>
      <vt:variant>
        <vt:lpwstr>https://cs.wikipedia.org/wiki/Integrovan%C3%BD_obvod</vt:lpwstr>
      </vt:variant>
      <vt:variant>
        <vt:lpwstr/>
      </vt:variant>
      <vt:variant>
        <vt:i4>1310805</vt:i4>
      </vt:variant>
      <vt:variant>
        <vt:i4>111</vt:i4>
      </vt:variant>
      <vt:variant>
        <vt:i4>0</vt:i4>
      </vt:variant>
      <vt:variant>
        <vt:i4>5</vt:i4>
      </vt:variant>
      <vt:variant>
        <vt:lpwstr>https://cs.wikipedia.org/wiki/Polovodi%C4%8D</vt:lpwstr>
      </vt:variant>
      <vt:variant>
        <vt:lpwstr/>
      </vt:variant>
      <vt:variant>
        <vt:i4>4587584</vt:i4>
      </vt:variant>
      <vt:variant>
        <vt:i4>108</vt:i4>
      </vt:variant>
      <vt:variant>
        <vt:i4>0</vt:i4>
      </vt:variant>
      <vt:variant>
        <vt:i4>5</vt:i4>
      </vt:variant>
      <vt:variant>
        <vt:lpwstr>https://cs.wikipedia.org/wiki/Diskr%C3%A9tn%C3%AD</vt:lpwstr>
      </vt:variant>
      <vt:variant>
        <vt:lpwstr/>
      </vt:variant>
      <vt:variant>
        <vt:i4>4849666</vt:i4>
      </vt:variant>
      <vt:variant>
        <vt:i4>105</vt:i4>
      </vt:variant>
      <vt:variant>
        <vt:i4>0</vt:i4>
      </vt:variant>
      <vt:variant>
        <vt:i4>5</vt:i4>
      </vt:variant>
      <vt:variant>
        <vt:lpwstr>https://cs.wikipedia.org/wiki/Elektronka</vt:lpwstr>
      </vt:variant>
      <vt:variant>
        <vt:lpwstr/>
      </vt:variant>
      <vt:variant>
        <vt:i4>7471121</vt:i4>
      </vt:variant>
      <vt:variant>
        <vt:i4>102</vt:i4>
      </vt:variant>
      <vt:variant>
        <vt:i4>0</vt:i4>
      </vt:variant>
      <vt:variant>
        <vt:i4>5</vt:i4>
      </vt:variant>
      <vt:variant>
        <vt:lpwstr>https://cs.wikipedia.org/wiki/Analogov%C3%BD_po%C4%8D%C3%ADta%C4%8D</vt:lpwstr>
      </vt:variant>
      <vt:variant>
        <vt:lpwstr/>
      </vt:variant>
      <vt:variant>
        <vt:i4>3014744</vt:i4>
      </vt:variant>
      <vt:variant>
        <vt:i4>99</vt:i4>
      </vt:variant>
      <vt:variant>
        <vt:i4>0</vt:i4>
      </vt:variant>
      <vt:variant>
        <vt:i4>5</vt:i4>
      </vt:variant>
      <vt:variant>
        <vt:lpwstr>https://cs.wikipedia.org/wiki/Matematick%C3%A1_operace</vt:lpwstr>
      </vt:variant>
      <vt:variant>
        <vt:lpwstr/>
      </vt:variant>
      <vt:variant>
        <vt:i4>7143511</vt:i4>
      </vt:variant>
      <vt:variant>
        <vt:i4>96</vt:i4>
      </vt:variant>
      <vt:variant>
        <vt:i4>0</vt:i4>
      </vt:variant>
      <vt:variant>
        <vt:i4>5</vt:i4>
      </vt:variant>
      <vt:variant>
        <vt:lpwstr>https://cs.wikipedia.org/wiki/Opera%C4%8Dn%C3%AD_zesilova%C4%8D</vt:lpwstr>
      </vt:variant>
      <vt:variant>
        <vt:lpwstr/>
      </vt:variant>
      <vt:variant>
        <vt:i4>1179696</vt:i4>
      </vt:variant>
      <vt:variant>
        <vt:i4>68</vt:i4>
      </vt:variant>
      <vt:variant>
        <vt:i4>0</vt:i4>
      </vt:variant>
      <vt:variant>
        <vt:i4>5</vt:i4>
      </vt:variant>
      <vt:variant>
        <vt:lpwstr/>
      </vt:variant>
      <vt:variant>
        <vt:lpwstr>_Toc450838706</vt:lpwstr>
      </vt:variant>
      <vt:variant>
        <vt:i4>1179696</vt:i4>
      </vt:variant>
      <vt:variant>
        <vt:i4>62</vt:i4>
      </vt:variant>
      <vt:variant>
        <vt:i4>0</vt:i4>
      </vt:variant>
      <vt:variant>
        <vt:i4>5</vt:i4>
      </vt:variant>
      <vt:variant>
        <vt:lpwstr/>
      </vt:variant>
      <vt:variant>
        <vt:lpwstr>_Toc450838705</vt:lpwstr>
      </vt:variant>
      <vt:variant>
        <vt:i4>1179696</vt:i4>
      </vt:variant>
      <vt:variant>
        <vt:i4>56</vt:i4>
      </vt:variant>
      <vt:variant>
        <vt:i4>0</vt:i4>
      </vt:variant>
      <vt:variant>
        <vt:i4>5</vt:i4>
      </vt:variant>
      <vt:variant>
        <vt:lpwstr/>
      </vt:variant>
      <vt:variant>
        <vt:lpwstr>_Toc450838704</vt:lpwstr>
      </vt:variant>
      <vt:variant>
        <vt:i4>1179696</vt:i4>
      </vt:variant>
      <vt:variant>
        <vt:i4>50</vt:i4>
      </vt:variant>
      <vt:variant>
        <vt:i4>0</vt:i4>
      </vt:variant>
      <vt:variant>
        <vt:i4>5</vt:i4>
      </vt:variant>
      <vt:variant>
        <vt:lpwstr/>
      </vt:variant>
      <vt:variant>
        <vt:lpwstr>_Toc450838703</vt:lpwstr>
      </vt:variant>
      <vt:variant>
        <vt:i4>1179696</vt:i4>
      </vt:variant>
      <vt:variant>
        <vt:i4>44</vt:i4>
      </vt:variant>
      <vt:variant>
        <vt:i4>0</vt:i4>
      </vt:variant>
      <vt:variant>
        <vt:i4>5</vt:i4>
      </vt:variant>
      <vt:variant>
        <vt:lpwstr/>
      </vt:variant>
      <vt:variant>
        <vt:lpwstr>_Toc450838702</vt:lpwstr>
      </vt:variant>
      <vt:variant>
        <vt:i4>1179696</vt:i4>
      </vt:variant>
      <vt:variant>
        <vt:i4>38</vt:i4>
      </vt:variant>
      <vt:variant>
        <vt:i4>0</vt:i4>
      </vt:variant>
      <vt:variant>
        <vt:i4>5</vt:i4>
      </vt:variant>
      <vt:variant>
        <vt:lpwstr/>
      </vt:variant>
      <vt:variant>
        <vt:lpwstr>_Toc450838701</vt:lpwstr>
      </vt:variant>
      <vt:variant>
        <vt:i4>1179696</vt:i4>
      </vt:variant>
      <vt:variant>
        <vt:i4>32</vt:i4>
      </vt:variant>
      <vt:variant>
        <vt:i4>0</vt:i4>
      </vt:variant>
      <vt:variant>
        <vt:i4>5</vt:i4>
      </vt:variant>
      <vt:variant>
        <vt:lpwstr/>
      </vt:variant>
      <vt:variant>
        <vt:lpwstr>_Toc450838700</vt:lpwstr>
      </vt:variant>
      <vt:variant>
        <vt:i4>1769521</vt:i4>
      </vt:variant>
      <vt:variant>
        <vt:i4>26</vt:i4>
      </vt:variant>
      <vt:variant>
        <vt:i4>0</vt:i4>
      </vt:variant>
      <vt:variant>
        <vt:i4>5</vt:i4>
      </vt:variant>
      <vt:variant>
        <vt:lpwstr/>
      </vt:variant>
      <vt:variant>
        <vt:lpwstr>_Toc450838699</vt:lpwstr>
      </vt:variant>
      <vt:variant>
        <vt:i4>1769521</vt:i4>
      </vt:variant>
      <vt:variant>
        <vt:i4>20</vt:i4>
      </vt:variant>
      <vt:variant>
        <vt:i4>0</vt:i4>
      </vt:variant>
      <vt:variant>
        <vt:i4>5</vt:i4>
      </vt:variant>
      <vt:variant>
        <vt:lpwstr/>
      </vt:variant>
      <vt:variant>
        <vt:lpwstr>_Toc450838698</vt:lpwstr>
      </vt:variant>
      <vt:variant>
        <vt:i4>1769521</vt:i4>
      </vt:variant>
      <vt:variant>
        <vt:i4>14</vt:i4>
      </vt:variant>
      <vt:variant>
        <vt:i4>0</vt:i4>
      </vt:variant>
      <vt:variant>
        <vt:i4>5</vt:i4>
      </vt:variant>
      <vt:variant>
        <vt:lpwstr/>
      </vt:variant>
      <vt:variant>
        <vt:lpwstr>_Toc450838697</vt:lpwstr>
      </vt:variant>
      <vt:variant>
        <vt:i4>1769521</vt:i4>
      </vt:variant>
      <vt:variant>
        <vt:i4>8</vt:i4>
      </vt:variant>
      <vt:variant>
        <vt:i4>0</vt:i4>
      </vt:variant>
      <vt:variant>
        <vt:i4>5</vt:i4>
      </vt:variant>
      <vt:variant>
        <vt:lpwstr/>
      </vt:variant>
      <vt:variant>
        <vt:lpwstr>_Toc450838696</vt:lpwstr>
      </vt:variant>
      <vt:variant>
        <vt:i4>1769521</vt:i4>
      </vt:variant>
      <vt:variant>
        <vt:i4>2</vt:i4>
      </vt:variant>
      <vt:variant>
        <vt:i4>0</vt:i4>
      </vt:variant>
      <vt:variant>
        <vt:i4>5</vt:i4>
      </vt:variant>
      <vt:variant>
        <vt:lpwstr/>
      </vt:variant>
      <vt:variant>
        <vt:lpwstr>_Toc450838695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Automatizace, učební texty pro 3. ročník</dc:title>
  <dc:subject>Automatizace</dc:subject>
  <dc:creator>kaktus mentos</dc:creator>
  <cp:lastModifiedBy>kaktus mentos</cp:lastModifiedBy>
  <cp:revision>12</cp:revision>
  <cp:lastPrinted>2011-08-28T13:45:00Z</cp:lastPrinted>
  <dcterms:created xsi:type="dcterms:W3CDTF">2020-11-16T13:42:00Z</dcterms:created>
  <dcterms:modified xsi:type="dcterms:W3CDTF">2020-12-22T08:03:00Z</dcterms:modified>
</cp:coreProperties>
</file>